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1978" w:rsidRDefault="00B13AB8">
      <w:pPr>
        <w:pStyle w:val="Title"/>
      </w:pPr>
      <w:sdt>
        <w:sdtPr>
          <w:alias w:val="Title:"/>
          <w:tag w:val="Title:"/>
          <w:id w:val="726351117"/>
          <w:placeholder>
            <w:docPart w:val="03FCD861840141FE9FB6A79E20BE2F08"/>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48313F">
            <w:t>Imaging Pipeline Software</w:t>
          </w:r>
        </w:sdtContent>
      </w:sdt>
    </w:p>
    <w:p w:rsidR="00B823AA" w:rsidRDefault="00B30354" w:rsidP="00B823AA">
      <w:pPr>
        <w:pStyle w:val="Title2"/>
      </w:pPr>
      <w:r>
        <w:t>Bobbie Ware 17962233</w:t>
      </w:r>
    </w:p>
    <w:p w:rsidR="00B30354" w:rsidRDefault="00B30354" w:rsidP="00B823AA">
      <w:pPr>
        <w:pStyle w:val="Title2"/>
      </w:pPr>
      <w:r>
        <w:t>Math705 Research Project</w:t>
      </w:r>
    </w:p>
    <w:p w:rsidR="00E81978" w:rsidRDefault="00E81978" w:rsidP="00B823AA">
      <w:pPr>
        <w:pStyle w:val="Title2"/>
      </w:pPr>
    </w:p>
    <w:p w:rsidR="00E81978" w:rsidRDefault="00E81978">
      <w:pPr>
        <w:pStyle w:val="Title"/>
      </w:pPr>
    </w:p>
    <w:p w:rsidR="00E81978" w:rsidRDefault="00E81978" w:rsidP="00B823AA">
      <w:pPr>
        <w:pStyle w:val="Title2"/>
      </w:pPr>
    </w:p>
    <w:p w:rsidR="00BC2BD1" w:rsidRDefault="00BC2BD1">
      <w:pPr>
        <w:pStyle w:val="SectionTitle"/>
      </w:pPr>
      <w:bookmarkStart w:id="0" w:name="_Toc5097074"/>
      <w:bookmarkStart w:id="1" w:name="_Toc6150938"/>
      <w:r>
        <w:lastRenderedPageBreak/>
        <w:t>Abstract</w:t>
      </w:r>
      <w:bookmarkEnd w:id="1"/>
    </w:p>
    <w:p w:rsidR="00BE1A6C" w:rsidRDefault="00BE1A6C" w:rsidP="00BC2BD1"/>
    <w:p w:rsidR="00BC2BD1" w:rsidRDefault="00586C17" w:rsidP="00BC2BD1">
      <w:r>
        <w:t>Aperture synthesis is the process of taking data from interferom</w:t>
      </w:r>
      <w:r w:rsidR="0016580D">
        <w:t>etry</w:t>
      </w:r>
      <w:r>
        <w:t xml:space="preserve"> telescope arrays and produc</w:t>
      </w:r>
      <w:r w:rsidR="0093784F">
        <w:t>ing</w:t>
      </w:r>
      <w:r>
        <w:t xml:space="preserve"> an image of the sky. This </w:t>
      </w:r>
      <w:r w:rsidR="0093784F">
        <w:t xml:space="preserve">research </w:t>
      </w:r>
      <w:r>
        <w:t>project covers the gathering of knowledge on the required topi</w:t>
      </w:r>
      <w:r w:rsidR="0093784F">
        <w:t>cs, and then using this knowledge to create software capable of performing these processes</w:t>
      </w:r>
      <w:r w:rsidR="00162E99">
        <w:t xml:space="preserve">. </w:t>
      </w:r>
      <w:r w:rsidR="00157138">
        <w:t>The software will be tested against ideal models and changed and improved upon based on those results.</w:t>
      </w:r>
      <w:r w:rsidR="0093784F">
        <w:t xml:space="preserve"> </w:t>
      </w:r>
    </w:p>
    <w:p w:rsidR="00BC2BD1" w:rsidRDefault="00BC2BD1" w:rsidP="00BC2BD1">
      <w:r>
        <w:t>Please not this was submitted for a mid-project review and so the report is not finished</w:t>
      </w:r>
      <w:r w:rsidR="00C50CF0">
        <w:t>, also the pipeline hasn’t been finished yet so exact details of method for deconvolution are not included</w:t>
      </w:r>
    </w:p>
    <w:p w:rsidR="00E81978" w:rsidRDefault="006D5EE5">
      <w:pPr>
        <w:pStyle w:val="SectionTitle"/>
      </w:pPr>
      <w:bookmarkStart w:id="2" w:name="_Toc6150939"/>
      <w:r>
        <w:lastRenderedPageBreak/>
        <w:t>I</w:t>
      </w:r>
      <w:bookmarkEnd w:id="0"/>
      <w:r>
        <w:t>ntroduction</w:t>
      </w:r>
      <w:bookmarkEnd w:id="2"/>
    </w:p>
    <w:p w:rsidR="00BE1A6C" w:rsidRDefault="00BE1A6C" w:rsidP="00225B9C">
      <w:pPr>
        <w:rPr>
          <w:rStyle w:val="Emphasis"/>
          <w:i w:val="0"/>
        </w:rPr>
      </w:pPr>
    </w:p>
    <w:p w:rsidR="00225B9C" w:rsidRDefault="00225B9C" w:rsidP="00225B9C">
      <w:pPr>
        <w:rPr>
          <w:rStyle w:val="Emphasis"/>
          <w:i w:val="0"/>
        </w:rPr>
      </w:pPr>
      <w:r>
        <w:rPr>
          <w:rStyle w:val="Emphasis"/>
          <w:i w:val="0"/>
        </w:rPr>
        <w:t xml:space="preserve">An imaging pipeline for </w:t>
      </w:r>
      <w:r w:rsidR="00E228BC">
        <w:rPr>
          <w:rStyle w:val="Emphasis"/>
          <w:i w:val="0"/>
        </w:rPr>
        <w:t>Image</w:t>
      </w:r>
      <w:r>
        <w:rPr>
          <w:rStyle w:val="Emphasis"/>
          <w:i w:val="0"/>
        </w:rPr>
        <w:t xml:space="preserve"> Synthesis </w:t>
      </w:r>
      <w:r w:rsidR="00E228BC">
        <w:rPr>
          <w:rStyle w:val="Emphasis"/>
          <w:i w:val="0"/>
        </w:rPr>
        <w:t xml:space="preserve">is designed to take data either gathered by radio </w:t>
      </w:r>
      <w:r w:rsidR="00406C66">
        <w:rPr>
          <w:rStyle w:val="Emphasis"/>
          <w:i w:val="0"/>
        </w:rPr>
        <w:t xml:space="preserve">interferometry </w:t>
      </w:r>
      <w:r w:rsidR="00E228BC">
        <w:rPr>
          <w:rStyle w:val="Emphasis"/>
          <w:i w:val="0"/>
        </w:rPr>
        <w:t xml:space="preserve">telescopes, or generated to simulate those telescopes, and form an image of an area of the sky. This software will be </w:t>
      </w:r>
      <w:proofErr w:type="gramStart"/>
      <w:r w:rsidR="00E228BC">
        <w:rPr>
          <w:rStyle w:val="Emphasis"/>
          <w:i w:val="0"/>
        </w:rPr>
        <w:t>similar to</w:t>
      </w:r>
      <w:proofErr w:type="gramEnd"/>
      <w:r w:rsidR="00E228BC">
        <w:rPr>
          <w:rStyle w:val="Emphasis"/>
          <w:i w:val="0"/>
        </w:rPr>
        <w:t xml:space="preserve"> that which will be used for the Square Kilometer Array, a project that AUT is involved in, where the same processes will have to take place.</w:t>
      </w:r>
    </w:p>
    <w:p w:rsidR="00406C66" w:rsidRDefault="00406C66" w:rsidP="00406C66">
      <w:r>
        <w:t xml:space="preserve">This project will follow a Design Science methodology where software will be the generated artefact used to experimentally investigate image synthesis. The project will start with the gathering of knowledge on the techniques used in an imaging pipeline. It will also involve gaining knowledge on solutions to complications such as concurrency control and the mapping of visibilities to a grid. Then the project will involve implementing the techniques in the form of a Java program and then will be tested using visibility input data available in the </w:t>
      </w:r>
      <w:proofErr w:type="gramStart"/>
      <w:r>
        <w:t>High Performance</w:t>
      </w:r>
      <w:proofErr w:type="gramEnd"/>
      <w:r>
        <w:t xml:space="preserve"> Computing Research Laboratory. The software will be testing against other pipelines and changes will be made to try to improve its performance. </w:t>
      </w:r>
    </w:p>
    <w:p w:rsidR="00406C66" w:rsidRDefault="00406C66" w:rsidP="00406C66">
      <w:r>
        <w:t>The output from the developed software, using visibility data as input, will be an image of the sky. The images produced by the pipeline will be analyzed to compare it against the known sky images for the data sets to validate whether the techniques are implemented properly and potentially look at its performance.</w:t>
      </w:r>
      <w:bookmarkStart w:id="3" w:name="_GoBack"/>
      <w:bookmarkEnd w:id="3"/>
    </w:p>
    <w:p w:rsidR="00E81978" w:rsidRDefault="00406C66" w:rsidP="004B71EC">
      <w:r>
        <w:t>It is expected that an imaging pipeline will be developed with the capability for image synthesis. Also expected to gain knowledge in the three main steps involved in the pipeline, namely gridding, (inverse) Fourier transform, and deconvolution, as well as some techniques for algorithm optimization.</w:t>
      </w:r>
      <w:r w:rsidR="005D3A03">
        <w:t xml:space="preserve"> </w:t>
      </w:r>
    </w:p>
    <w:p w:rsidR="00E81978" w:rsidRDefault="00E81978" w:rsidP="00BC2E27">
      <w:pPr>
        <w:pStyle w:val="NoSpacing"/>
      </w:pPr>
    </w:p>
    <w:p w:rsidR="00BC2E27" w:rsidRDefault="00BC2E27">
      <w:pPr>
        <w:spacing w:line="480" w:lineRule="auto"/>
      </w:pPr>
    </w:p>
    <w:p w:rsidR="000B11F5" w:rsidRDefault="000B11F5">
      <w:pPr>
        <w:pStyle w:val="TOCHeading"/>
        <w:rPr>
          <w:rFonts w:asciiTheme="minorHAnsi" w:eastAsiaTheme="minorEastAsia" w:hAnsiTheme="minorHAnsi" w:cstheme="minorBidi"/>
          <w:b w:val="0"/>
          <w:szCs w:val="24"/>
        </w:rPr>
      </w:pPr>
    </w:p>
    <w:p w:rsidR="000B11F5" w:rsidRDefault="000B11F5">
      <w:pPr>
        <w:spacing w:line="480" w:lineRule="auto"/>
      </w:pPr>
      <w:r>
        <w:rPr>
          <w:b/>
        </w:rPr>
        <w:br w:type="page"/>
      </w:r>
    </w:p>
    <w:bookmarkStart w:id="4" w:name="_Toc5097075" w:displacedByCustomXml="next"/>
    <w:sdt>
      <w:sdtPr>
        <w:rPr>
          <w:rFonts w:asciiTheme="minorHAnsi" w:eastAsiaTheme="minorEastAsia" w:hAnsiTheme="minorHAnsi" w:cstheme="minorBidi"/>
          <w:b w:val="0"/>
          <w:szCs w:val="24"/>
        </w:rPr>
        <w:id w:val="1310286685"/>
        <w:docPartObj>
          <w:docPartGallery w:val="Table of Contents"/>
          <w:docPartUnique/>
        </w:docPartObj>
      </w:sdtPr>
      <w:sdtEndPr>
        <w:rPr>
          <w:rFonts w:ascii="Arial" w:hAnsi="Arial"/>
          <w:bCs/>
          <w:noProof/>
        </w:rPr>
      </w:sdtEndPr>
      <w:sdtContent>
        <w:p w:rsidR="000B11F5" w:rsidRDefault="000B11F5">
          <w:pPr>
            <w:pStyle w:val="TOCHeading"/>
          </w:pPr>
          <w:r>
            <w:t>Table of Contents</w:t>
          </w:r>
        </w:p>
        <w:p w:rsidR="00485115" w:rsidRDefault="000B11F5">
          <w:pPr>
            <w:pStyle w:val="TOC1"/>
            <w:tabs>
              <w:tab w:val="right" w:leader="dot" w:pos="9350"/>
            </w:tabs>
            <w:rPr>
              <w:rFonts w:asciiTheme="minorHAnsi" w:hAnsiTheme="minorHAnsi"/>
              <w:noProof/>
              <w:kern w:val="0"/>
              <w:sz w:val="22"/>
              <w:szCs w:val="22"/>
              <w:lang w:val="en-NZ" w:eastAsia="en-NZ"/>
            </w:rPr>
          </w:pPr>
          <w:r>
            <w:rPr>
              <w:b/>
              <w:bCs/>
              <w:noProof/>
            </w:rPr>
            <w:fldChar w:fldCharType="begin"/>
          </w:r>
          <w:r>
            <w:rPr>
              <w:b/>
              <w:bCs/>
              <w:noProof/>
            </w:rPr>
            <w:instrText xml:space="preserve"> TOC \o "1-3" \h \z \u </w:instrText>
          </w:r>
          <w:r>
            <w:rPr>
              <w:b/>
              <w:bCs/>
              <w:noProof/>
            </w:rPr>
            <w:fldChar w:fldCharType="separate"/>
          </w:r>
          <w:hyperlink w:anchor="_Toc6150938" w:history="1">
            <w:r w:rsidR="00485115" w:rsidRPr="00D10838">
              <w:rPr>
                <w:rStyle w:val="Hyperlink"/>
                <w:noProof/>
              </w:rPr>
              <w:t>Abstract</w:t>
            </w:r>
            <w:r w:rsidR="00485115">
              <w:rPr>
                <w:noProof/>
                <w:webHidden/>
              </w:rPr>
              <w:tab/>
            </w:r>
            <w:r w:rsidR="00485115">
              <w:rPr>
                <w:noProof/>
                <w:webHidden/>
              </w:rPr>
              <w:fldChar w:fldCharType="begin"/>
            </w:r>
            <w:r w:rsidR="00485115">
              <w:rPr>
                <w:noProof/>
                <w:webHidden/>
              </w:rPr>
              <w:instrText xml:space="preserve"> PAGEREF _Toc6150938 \h </w:instrText>
            </w:r>
            <w:r w:rsidR="00485115">
              <w:rPr>
                <w:noProof/>
                <w:webHidden/>
              </w:rPr>
            </w:r>
            <w:r w:rsidR="00485115">
              <w:rPr>
                <w:noProof/>
                <w:webHidden/>
              </w:rPr>
              <w:fldChar w:fldCharType="separate"/>
            </w:r>
            <w:r w:rsidR="00485115">
              <w:rPr>
                <w:noProof/>
                <w:webHidden/>
              </w:rPr>
              <w:t>2</w:t>
            </w:r>
            <w:r w:rsidR="00485115">
              <w:rPr>
                <w:noProof/>
                <w:webHidden/>
              </w:rPr>
              <w:fldChar w:fldCharType="end"/>
            </w:r>
          </w:hyperlink>
        </w:p>
        <w:p w:rsidR="00485115" w:rsidRDefault="00485115">
          <w:pPr>
            <w:pStyle w:val="TOC1"/>
            <w:tabs>
              <w:tab w:val="right" w:leader="dot" w:pos="9350"/>
            </w:tabs>
            <w:rPr>
              <w:rFonts w:asciiTheme="minorHAnsi" w:hAnsiTheme="minorHAnsi"/>
              <w:noProof/>
              <w:kern w:val="0"/>
              <w:sz w:val="22"/>
              <w:szCs w:val="22"/>
              <w:lang w:val="en-NZ" w:eastAsia="en-NZ"/>
            </w:rPr>
          </w:pPr>
          <w:hyperlink w:anchor="_Toc6150939" w:history="1">
            <w:r w:rsidRPr="00D10838">
              <w:rPr>
                <w:rStyle w:val="Hyperlink"/>
                <w:noProof/>
              </w:rPr>
              <w:t>Introduction</w:t>
            </w:r>
            <w:r>
              <w:rPr>
                <w:noProof/>
                <w:webHidden/>
              </w:rPr>
              <w:tab/>
            </w:r>
            <w:r>
              <w:rPr>
                <w:noProof/>
                <w:webHidden/>
              </w:rPr>
              <w:fldChar w:fldCharType="begin"/>
            </w:r>
            <w:r>
              <w:rPr>
                <w:noProof/>
                <w:webHidden/>
              </w:rPr>
              <w:instrText xml:space="preserve"> PAGEREF _Toc6150939 \h </w:instrText>
            </w:r>
            <w:r>
              <w:rPr>
                <w:noProof/>
                <w:webHidden/>
              </w:rPr>
            </w:r>
            <w:r>
              <w:rPr>
                <w:noProof/>
                <w:webHidden/>
              </w:rPr>
              <w:fldChar w:fldCharType="separate"/>
            </w:r>
            <w:r>
              <w:rPr>
                <w:noProof/>
                <w:webHidden/>
              </w:rPr>
              <w:t>3</w:t>
            </w:r>
            <w:r>
              <w:rPr>
                <w:noProof/>
                <w:webHidden/>
              </w:rPr>
              <w:fldChar w:fldCharType="end"/>
            </w:r>
          </w:hyperlink>
        </w:p>
        <w:p w:rsidR="00485115" w:rsidRDefault="00485115">
          <w:pPr>
            <w:pStyle w:val="TOC1"/>
            <w:tabs>
              <w:tab w:val="right" w:leader="dot" w:pos="9350"/>
            </w:tabs>
            <w:rPr>
              <w:rFonts w:asciiTheme="minorHAnsi" w:hAnsiTheme="minorHAnsi"/>
              <w:noProof/>
              <w:kern w:val="0"/>
              <w:sz w:val="22"/>
              <w:szCs w:val="22"/>
              <w:lang w:val="en-NZ" w:eastAsia="en-NZ"/>
            </w:rPr>
          </w:pPr>
          <w:hyperlink w:anchor="_Toc6150940" w:history="1">
            <w:r w:rsidRPr="00D10838">
              <w:rPr>
                <w:rStyle w:val="Hyperlink"/>
                <w:noProof/>
              </w:rPr>
              <w:t>Literature Review</w:t>
            </w:r>
            <w:r>
              <w:rPr>
                <w:noProof/>
                <w:webHidden/>
              </w:rPr>
              <w:tab/>
            </w:r>
            <w:r>
              <w:rPr>
                <w:noProof/>
                <w:webHidden/>
              </w:rPr>
              <w:fldChar w:fldCharType="begin"/>
            </w:r>
            <w:r>
              <w:rPr>
                <w:noProof/>
                <w:webHidden/>
              </w:rPr>
              <w:instrText xml:space="preserve"> PAGEREF _Toc6150940 \h </w:instrText>
            </w:r>
            <w:r>
              <w:rPr>
                <w:noProof/>
                <w:webHidden/>
              </w:rPr>
            </w:r>
            <w:r>
              <w:rPr>
                <w:noProof/>
                <w:webHidden/>
              </w:rPr>
              <w:fldChar w:fldCharType="separate"/>
            </w:r>
            <w:r>
              <w:rPr>
                <w:noProof/>
                <w:webHidden/>
              </w:rPr>
              <w:t>5</w:t>
            </w:r>
            <w:r>
              <w:rPr>
                <w:noProof/>
                <w:webHidden/>
              </w:rPr>
              <w:fldChar w:fldCharType="end"/>
            </w:r>
          </w:hyperlink>
        </w:p>
        <w:p w:rsidR="00485115" w:rsidRDefault="00485115">
          <w:pPr>
            <w:pStyle w:val="TOC2"/>
            <w:tabs>
              <w:tab w:val="right" w:leader="dot" w:pos="9350"/>
            </w:tabs>
            <w:rPr>
              <w:rFonts w:asciiTheme="minorHAnsi" w:hAnsiTheme="minorHAnsi"/>
              <w:noProof/>
              <w:kern w:val="0"/>
              <w:sz w:val="22"/>
              <w:szCs w:val="22"/>
              <w:lang w:val="en-NZ" w:eastAsia="en-NZ"/>
            </w:rPr>
          </w:pPr>
          <w:hyperlink w:anchor="_Toc6150941" w:history="1">
            <w:r w:rsidRPr="00D10838">
              <w:rPr>
                <w:rStyle w:val="Hyperlink"/>
                <w:noProof/>
              </w:rPr>
              <w:t>Synthesis Imaging</w:t>
            </w:r>
            <w:r>
              <w:rPr>
                <w:noProof/>
                <w:webHidden/>
              </w:rPr>
              <w:tab/>
            </w:r>
            <w:r>
              <w:rPr>
                <w:noProof/>
                <w:webHidden/>
              </w:rPr>
              <w:fldChar w:fldCharType="begin"/>
            </w:r>
            <w:r>
              <w:rPr>
                <w:noProof/>
                <w:webHidden/>
              </w:rPr>
              <w:instrText xml:space="preserve"> PAGEREF _Toc6150941 \h </w:instrText>
            </w:r>
            <w:r>
              <w:rPr>
                <w:noProof/>
                <w:webHidden/>
              </w:rPr>
            </w:r>
            <w:r>
              <w:rPr>
                <w:noProof/>
                <w:webHidden/>
              </w:rPr>
              <w:fldChar w:fldCharType="separate"/>
            </w:r>
            <w:r>
              <w:rPr>
                <w:noProof/>
                <w:webHidden/>
              </w:rPr>
              <w:t>5</w:t>
            </w:r>
            <w:r>
              <w:rPr>
                <w:noProof/>
                <w:webHidden/>
              </w:rPr>
              <w:fldChar w:fldCharType="end"/>
            </w:r>
          </w:hyperlink>
        </w:p>
        <w:p w:rsidR="00485115" w:rsidRDefault="00485115">
          <w:pPr>
            <w:pStyle w:val="TOC2"/>
            <w:tabs>
              <w:tab w:val="right" w:leader="dot" w:pos="9350"/>
            </w:tabs>
            <w:rPr>
              <w:rFonts w:asciiTheme="minorHAnsi" w:hAnsiTheme="minorHAnsi"/>
              <w:noProof/>
              <w:kern w:val="0"/>
              <w:sz w:val="22"/>
              <w:szCs w:val="22"/>
              <w:lang w:val="en-NZ" w:eastAsia="en-NZ"/>
            </w:rPr>
          </w:pPr>
          <w:hyperlink w:anchor="_Toc6150942" w:history="1">
            <w:r w:rsidRPr="00D10838">
              <w:rPr>
                <w:rStyle w:val="Hyperlink"/>
                <w:noProof/>
              </w:rPr>
              <w:t>Fast Fourier Transform (FFT)</w:t>
            </w:r>
            <w:r>
              <w:rPr>
                <w:noProof/>
                <w:webHidden/>
              </w:rPr>
              <w:tab/>
            </w:r>
            <w:r>
              <w:rPr>
                <w:noProof/>
                <w:webHidden/>
              </w:rPr>
              <w:fldChar w:fldCharType="begin"/>
            </w:r>
            <w:r>
              <w:rPr>
                <w:noProof/>
                <w:webHidden/>
              </w:rPr>
              <w:instrText xml:space="preserve"> PAGEREF _Toc6150942 \h </w:instrText>
            </w:r>
            <w:r>
              <w:rPr>
                <w:noProof/>
                <w:webHidden/>
              </w:rPr>
            </w:r>
            <w:r>
              <w:rPr>
                <w:noProof/>
                <w:webHidden/>
              </w:rPr>
              <w:fldChar w:fldCharType="separate"/>
            </w:r>
            <w:r>
              <w:rPr>
                <w:noProof/>
                <w:webHidden/>
              </w:rPr>
              <w:t>6</w:t>
            </w:r>
            <w:r>
              <w:rPr>
                <w:noProof/>
                <w:webHidden/>
              </w:rPr>
              <w:fldChar w:fldCharType="end"/>
            </w:r>
          </w:hyperlink>
        </w:p>
        <w:p w:rsidR="00485115" w:rsidRDefault="00485115">
          <w:pPr>
            <w:pStyle w:val="TOC2"/>
            <w:tabs>
              <w:tab w:val="right" w:leader="dot" w:pos="9350"/>
            </w:tabs>
            <w:rPr>
              <w:rFonts w:asciiTheme="minorHAnsi" w:hAnsiTheme="minorHAnsi"/>
              <w:noProof/>
              <w:kern w:val="0"/>
              <w:sz w:val="22"/>
              <w:szCs w:val="22"/>
              <w:lang w:val="en-NZ" w:eastAsia="en-NZ"/>
            </w:rPr>
          </w:pPr>
          <w:hyperlink w:anchor="_Toc6150943" w:history="1">
            <w:r w:rsidRPr="00D10838">
              <w:rPr>
                <w:rStyle w:val="Hyperlink"/>
                <w:noProof/>
              </w:rPr>
              <w:t>Gridding</w:t>
            </w:r>
            <w:r>
              <w:rPr>
                <w:noProof/>
                <w:webHidden/>
              </w:rPr>
              <w:tab/>
            </w:r>
            <w:r>
              <w:rPr>
                <w:noProof/>
                <w:webHidden/>
              </w:rPr>
              <w:fldChar w:fldCharType="begin"/>
            </w:r>
            <w:r>
              <w:rPr>
                <w:noProof/>
                <w:webHidden/>
              </w:rPr>
              <w:instrText xml:space="preserve"> PAGEREF _Toc6150943 \h </w:instrText>
            </w:r>
            <w:r>
              <w:rPr>
                <w:noProof/>
                <w:webHidden/>
              </w:rPr>
            </w:r>
            <w:r>
              <w:rPr>
                <w:noProof/>
                <w:webHidden/>
              </w:rPr>
              <w:fldChar w:fldCharType="separate"/>
            </w:r>
            <w:r>
              <w:rPr>
                <w:noProof/>
                <w:webHidden/>
              </w:rPr>
              <w:t>7</w:t>
            </w:r>
            <w:r>
              <w:rPr>
                <w:noProof/>
                <w:webHidden/>
              </w:rPr>
              <w:fldChar w:fldCharType="end"/>
            </w:r>
          </w:hyperlink>
        </w:p>
        <w:p w:rsidR="00485115" w:rsidRDefault="00485115">
          <w:pPr>
            <w:pStyle w:val="TOC2"/>
            <w:tabs>
              <w:tab w:val="right" w:leader="dot" w:pos="9350"/>
            </w:tabs>
            <w:rPr>
              <w:rFonts w:asciiTheme="minorHAnsi" w:hAnsiTheme="minorHAnsi"/>
              <w:noProof/>
              <w:kern w:val="0"/>
              <w:sz w:val="22"/>
              <w:szCs w:val="22"/>
              <w:lang w:val="en-NZ" w:eastAsia="en-NZ"/>
            </w:rPr>
          </w:pPr>
          <w:hyperlink w:anchor="_Toc6150944" w:history="1">
            <w:r w:rsidRPr="00D10838">
              <w:rPr>
                <w:rStyle w:val="Hyperlink"/>
                <w:noProof/>
              </w:rPr>
              <w:t>Deconvolution</w:t>
            </w:r>
            <w:r>
              <w:rPr>
                <w:noProof/>
                <w:webHidden/>
              </w:rPr>
              <w:tab/>
            </w:r>
            <w:r>
              <w:rPr>
                <w:noProof/>
                <w:webHidden/>
              </w:rPr>
              <w:fldChar w:fldCharType="begin"/>
            </w:r>
            <w:r>
              <w:rPr>
                <w:noProof/>
                <w:webHidden/>
              </w:rPr>
              <w:instrText xml:space="preserve"> PAGEREF _Toc6150944 \h </w:instrText>
            </w:r>
            <w:r>
              <w:rPr>
                <w:noProof/>
                <w:webHidden/>
              </w:rPr>
            </w:r>
            <w:r>
              <w:rPr>
                <w:noProof/>
                <w:webHidden/>
              </w:rPr>
              <w:fldChar w:fldCharType="separate"/>
            </w:r>
            <w:r>
              <w:rPr>
                <w:noProof/>
                <w:webHidden/>
              </w:rPr>
              <w:t>7</w:t>
            </w:r>
            <w:r>
              <w:rPr>
                <w:noProof/>
                <w:webHidden/>
              </w:rPr>
              <w:fldChar w:fldCharType="end"/>
            </w:r>
          </w:hyperlink>
        </w:p>
        <w:p w:rsidR="00485115" w:rsidRDefault="00485115">
          <w:pPr>
            <w:pStyle w:val="TOC1"/>
            <w:tabs>
              <w:tab w:val="right" w:leader="dot" w:pos="9350"/>
            </w:tabs>
            <w:rPr>
              <w:rFonts w:asciiTheme="minorHAnsi" w:hAnsiTheme="minorHAnsi"/>
              <w:noProof/>
              <w:kern w:val="0"/>
              <w:sz w:val="22"/>
              <w:szCs w:val="22"/>
              <w:lang w:val="en-NZ" w:eastAsia="en-NZ"/>
            </w:rPr>
          </w:pPr>
          <w:hyperlink w:anchor="_Toc6150945" w:history="1">
            <w:r w:rsidRPr="00D10838">
              <w:rPr>
                <w:rStyle w:val="Hyperlink"/>
                <w:noProof/>
              </w:rPr>
              <w:t>Methods</w:t>
            </w:r>
            <w:r>
              <w:rPr>
                <w:noProof/>
                <w:webHidden/>
              </w:rPr>
              <w:tab/>
            </w:r>
            <w:r>
              <w:rPr>
                <w:noProof/>
                <w:webHidden/>
              </w:rPr>
              <w:fldChar w:fldCharType="begin"/>
            </w:r>
            <w:r>
              <w:rPr>
                <w:noProof/>
                <w:webHidden/>
              </w:rPr>
              <w:instrText xml:space="preserve"> PAGEREF _Toc6150945 \h </w:instrText>
            </w:r>
            <w:r>
              <w:rPr>
                <w:noProof/>
                <w:webHidden/>
              </w:rPr>
            </w:r>
            <w:r>
              <w:rPr>
                <w:noProof/>
                <w:webHidden/>
              </w:rPr>
              <w:fldChar w:fldCharType="separate"/>
            </w:r>
            <w:r>
              <w:rPr>
                <w:noProof/>
                <w:webHidden/>
              </w:rPr>
              <w:t>9</w:t>
            </w:r>
            <w:r>
              <w:rPr>
                <w:noProof/>
                <w:webHidden/>
              </w:rPr>
              <w:fldChar w:fldCharType="end"/>
            </w:r>
          </w:hyperlink>
        </w:p>
        <w:p w:rsidR="00485115" w:rsidRDefault="00485115">
          <w:pPr>
            <w:pStyle w:val="TOC2"/>
            <w:tabs>
              <w:tab w:val="right" w:leader="dot" w:pos="9350"/>
            </w:tabs>
            <w:rPr>
              <w:rFonts w:asciiTheme="minorHAnsi" w:hAnsiTheme="minorHAnsi"/>
              <w:noProof/>
              <w:kern w:val="0"/>
              <w:sz w:val="22"/>
              <w:szCs w:val="22"/>
              <w:lang w:val="en-NZ" w:eastAsia="en-NZ"/>
            </w:rPr>
          </w:pPr>
          <w:hyperlink w:anchor="_Toc6150946" w:history="1">
            <w:r w:rsidRPr="00D10838">
              <w:rPr>
                <w:rStyle w:val="Hyperlink"/>
                <w:noProof/>
              </w:rPr>
              <w:t>Design of pipeline</w:t>
            </w:r>
            <w:r>
              <w:rPr>
                <w:noProof/>
                <w:webHidden/>
              </w:rPr>
              <w:tab/>
            </w:r>
            <w:r>
              <w:rPr>
                <w:noProof/>
                <w:webHidden/>
              </w:rPr>
              <w:fldChar w:fldCharType="begin"/>
            </w:r>
            <w:r>
              <w:rPr>
                <w:noProof/>
                <w:webHidden/>
              </w:rPr>
              <w:instrText xml:space="preserve"> PAGEREF _Toc6150946 \h </w:instrText>
            </w:r>
            <w:r>
              <w:rPr>
                <w:noProof/>
                <w:webHidden/>
              </w:rPr>
            </w:r>
            <w:r>
              <w:rPr>
                <w:noProof/>
                <w:webHidden/>
              </w:rPr>
              <w:fldChar w:fldCharType="separate"/>
            </w:r>
            <w:r>
              <w:rPr>
                <w:noProof/>
                <w:webHidden/>
              </w:rPr>
              <w:t>9</w:t>
            </w:r>
            <w:r>
              <w:rPr>
                <w:noProof/>
                <w:webHidden/>
              </w:rPr>
              <w:fldChar w:fldCharType="end"/>
            </w:r>
          </w:hyperlink>
        </w:p>
        <w:p w:rsidR="00485115" w:rsidRDefault="00485115">
          <w:pPr>
            <w:pStyle w:val="TOC2"/>
            <w:tabs>
              <w:tab w:val="right" w:leader="dot" w:pos="9350"/>
            </w:tabs>
            <w:rPr>
              <w:rFonts w:asciiTheme="minorHAnsi" w:hAnsiTheme="minorHAnsi"/>
              <w:noProof/>
              <w:kern w:val="0"/>
              <w:sz w:val="22"/>
              <w:szCs w:val="22"/>
              <w:lang w:val="en-NZ" w:eastAsia="en-NZ"/>
            </w:rPr>
          </w:pPr>
          <w:hyperlink w:anchor="_Toc6150947" w:history="1">
            <w:r w:rsidRPr="00D10838">
              <w:rPr>
                <w:rStyle w:val="Hyperlink"/>
                <w:noProof/>
              </w:rPr>
              <w:t>Implementing</w:t>
            </w:r>
            <w:r>
              <w:rPr>
                <w:noProof/>
                <w:webHidden/>
              </w:rPr>
              <w:tab/>
            </w:r>
            <w:r>
              <w:rPr>
                <w:noProof/>
                <w:webHidden/>
              </w:rPr>
              <w:fldChar w:fldCharType="begin"/>
            </w:r>
            <w:r>
              <w:rPr>
                <w:noProof/>
                <w:webHidden/>
              </w:rPr>
              <w:instrText xml:space="preserve"> PAGEREF _Toc6150947 \h </w:instrText>
            </w:r>
            <w:r>
              <w:rPr>
                <w:noProof/>
                <w:webHidden/>
              </w:rPr>
            </w:r>
            <w:r>
              <w:rPr>
                <w:noProof/>
                <w:webHidden/>
              </w:rPr>
              <w:fldChar w:fldCharType="separate"/>
            </w:r>
            <w:r>
              <w:rPr>
                <w:noProof/>
                <w:webHidden/>
              </w:rPr>
              <w:t>10</w:t>
            </w:r>
            <w:r>
              <w:rPr>
                <w:noProof/>
                <w:webHidden/>
              </w:rPr>
              <w:fldChar w:fldCharType="end"/>
            </w:r>
          </w:hyperlink>
        </w:p>
        <w:p w:rsidR="00485115" w:rsidRDefault="00485115">
          <w:pPr>
            <w:pStyle w:val="TOC2"/>
            <w:tabs>
              <w:tab w:val="right" w:leader="dot" w:pos="9350"/>
            </w:tabs>
            <w:rPr>
              <w:rFonts w:asciiTheme="minorHAnsi" w:hAnsiTheme="minorHAnsi"/>
              <w:noProof/>
              <w:kern w:val="0"/>
              <w:sz w:val="22"/>
              <w:szCs w:val="22"/>
              <w:lang w:val="en-NZ" w:eastAsia="en-NZ"/>
            </w:rPr>
          </w:pPr>
          <w:hyperlink w:anchor="_Toc6150948" w:history="1">
            <w:r w:rsidRPr="00D10838">
              <w:rPr>
                <w:rStyle w:val="Hyperlink"/>
                <w:noProof/>
              </w:rPr>
              <w:t>Testing and Improving</w:t>
            </w:r>
            <w:r>
              <w:rPr>
                <w:noProof/>
                <w:webHidden/>
              </w:rPr>
              <w:tab/>
            </w:r>
            <w:r>
              <w:rPr>
                <w:noProof/>
                <w:webHidden/>
              </w:rPr>
              <w:fldChar w:fldCharType="begin"/>
            </w:r>
            <w:r>
              <w:rPr>
                <w:noProof/>
                <w:webHidden/>
              </w:rPr>
              <w:instrText xml:space="preserve"> PAGEREF _Toc6150948 \h </w:instrText>
            </w:r>
            <w:r>
              <w:rPr>
                <w:noProof/>
                <w:webHidden/>
              </w:rPr>
            </w:r>
            <w:r>
              <w:rPr>
                <w:noProof/>
                <w:webHidden/>
              </w:rPr>
              <w:fldChar w:fldCharType="separate"/>
            </w:r>
            <w:r>
              <w:rPr>
                <w:noProof/>
                <w:webHidden/>
              </w:rPr>
              <w:t>10</w:t>
            </w:r>
            <w:r>
              <w:rPr>
                <w:noProof/>
                <w:webHidden/>
              </w:rPr>
              <w:fldChar w:fldCharType="end"/>
            </w:r>
          </w:hyperlink>
        </w:p>
        <w:p w:rsidR="00485115" w:rsidRDefault="00485115">
          <w:pPr>
            <w:pStyle w:val="TOC1"/>
            <w:tabs>
              <w:tab w:val="right" w:leader="dot" w:pos="9350"/>
            </w:tabs>
            <w:rPr>
              <w:rFonts w:asciiTheme="minorHAnsi" w:hAnsiTheme="minorHAnsi"/>
              <w:noProof/>
              <w:kern w:val="0"/>
              <w:sz w:val="22"/>
              <w:szCs w:val="22"/>
              <w:lang w:val="en-NZ" w:eastAsia="en-NZ"/>
            </w:rPr>
          </w:pPr>
          <w:hyperlink w:anchor="_Toc6150949" w:history="1">
            <w:r w:rsidRPr="00D10838">
              <w:rPr>
                <w:rStyle w:val="Hyperlink"/>
                <w:noProof/>
              </w:rPr>
              <w:t>Software Implementation</w:t>
            </w:r>
            <w:r>
              <w:rPr>
                <w:noProof/>
                <w:webHidden/>
              </w:rPr>
              <w:tab/>
            </w:r>
            <w:r>
              <w:rPr>
                <w:noProof/>
                <w:webHidden/>
              </w:rPr>
              <w:fldChar w:fldCharType="begin"/>
            </w:r>
            <w:r>
              <w:rPr>
                <w:noProof/>
                <w:webHidden/>
              </w:rPr>
              <w:instrText xml:space="preserve"> PAGEREF _Toc6150949 \h </w:instrText>
            </w:r>
            <w:r>
              <w:rPr>
                <w:noProof/>
                <w:webHidden/>
              </w:rPr>
            </w:r>
            <w:r>
              <w:rPr>
                <w:noProof/>
                <w:webHidden/>
              </w:rPr>
              <w:fldChar w:fldCharType="separate"/>
            </w:r>
            <w:r>
              <w:rPr>
                <w:noProof/>
                <w:webHidden/>
              </w:rPr>
              <w:t>12</w:t>
            </w:r>
            <w:r>
              <w:rPr>
                <w:noProof/>
                <w:webHidden/>
              </w:rPr>
              <w:fldChar w:fldCharType="end"/>
            </w:r>
          </w:hyperlink>
        </w:p>
        <w:p w:rsidR="00485115" w:rsidRDefault="00485115">
          <w:pPr>
            <w:pStyle w:val="TOC2"/>
            <w:tabs>
              <w:tab w:val="right" w:leader="dot" w:pos="9350"/>
            </w:tabs>
            <w:rPr>
              <w:rFonts w:asciiTheme="minorHAnsi" w:hAnsiTheme="minorHAnsi"/>
              <w:noProof/>
              <w:kern w:val="0"/>
              <w:sz w:val="22"/>
              <w:szCs w:val="22"/>
              <w:lang w:val="en-NZ" w:eastAsia="en-NZ"/>
            </w:rPr>
          </w:pPr>
          <w:hyperlink w:anchor="_Toc6150950" w:history="1">
            <w:r w:rsidRPr="00D10838">
              <w:rPr>
                <w:rStyle w:val="Hyperlink"/>
                <w:noProof/>
              </w:rPr>
              <w:t>Gridder</w:t>
            </w:r>
            <w:r>
              <w:rPr>
                <w:noProof/>
                <w:webHidden/>
              </w:rPr>
              <w:tab/>
            </w:r>
            <w:r>
              <w:rPr>
                <w:noProof/>
                <w:webHidden/>
              </w:rPr>
              <w:fldChar w:fldCharType="begin"/>
            </w:r>
            <w:r>
              <w:rPr>
                <w:noProof/>
                <w:webHidden/>
              </w:rPr>
              <w:instrText xml:space="preserve"> PAGEREF _Toc6150950 \h </w:instrText>
            </w:r>
            <w:r>
              <w:rPr>
                <w:noProof/>
                <w:webHidden/>
              </w:rPr>
            </w:r>
            <w:r>
              <w:rPr>
                <w:noProof/>
                <w:webHidden/>
              </w:rPr>
              <w:fldChar w:fldCharType="separate"/>
            </w:r>
            <w:r>
              <w:rPr>
                <w:noProof/>
                <w:webHidden/>
              </w:rPr>
              <w:t>12</w:t>
            </w:r>
            <w:r>
              <w:rPr>
                <w:noProof/>
                <w:webHidden/>
              </w:rPr>
              <w:fldChar w:fldCharType="end"/>
            </w:r>
          </w:hyperlink>
        </w:p>
        <w:p w:rsidR="00485115" w:rsidRDefault="00485115">
          <w:pPr>
            <w:pStyle w:val="TOC2"/>
            <w:tabs>
              <w:tab w:val="right" w:leader="dot" w:pos="9350"/>
            </w:tabs>
            <w:rPr>
              <w:rFonts w:asciiTheme="minorHAnsi" w:hAnsiTheme="minorHAnsi"/>
              <w:noProof/>
              <w:kern w:val="0"/>
              <w:sz w:val="22"/>
              <w:szCs w:val="22"/>
              <w:lang w:val="en-NZ" w:eastAsia="en-NZ"/>
            </w:rPr>
          </w:pPr>
          <w:hyperlink w:anchor="_Toc6150951" w:history="1">
            <w:r w:rsidRPr="00D10838">
              <w:rPr>
                <w:rStyle w:val="Hyperlink"/>
                <w:noProof/>
              </w:rPr>
              <w:t>Inverse Fast Fourier Transform</w:t>
            </w:r>
            <w:r>
              <w:rPr>
                <w:noProof/>
                <w:webHidden/>
              </w:rPr>
              <w:tab/>
            </w:r>
            <w:r>
              <w:rPr>
                <w:noProof/>
                <w:webHidden/>
              </w:rPr>
              <w:fldChar w:fldCharType="begin"/>
            </w:r>
            <w:r>
              <w:rPr>
                <w:noProof/>
                <w:webHidden/>
              </w:rPr>
              <w:instrText xml:space="preserve"> PAGEREF _Toc6150951 \h </w:instrText>
            </w:r>
            <w:r>
              <w:rPr>
                <w:noProof/>
                <w:webHidden/>
              </w:rPr>
            </w:r>
            <w:r>
              <w:rPr>
                <w:noProof/>
                <w:webHidden/>
              </w:rPr>
              <w:fldChar w:fldCharType="separate"/>
            </w:r>
            <w:r>
              <w:rPr>
                <w:noProof/>
                <w:webHidden/>
              </w:rPr>
              <w:t>13</w:t>
            </w:r>
            <w:r>
              <w:rPr>
                <w:noProof/>
                <w:webHidden/>
              </w:rPr>
              <w:fldChar w:fldCharType="end"/>
            </w:r>
          </w:hyperlink>
        </w:p>
        <w:p w:rsidR="00485115" w:rsidRDefault="00485115">
          <w:pPr>
            <w:pStyle w:val="TOC2"/>
            <w:tabs>
              <w:tab w:val="right" w:leader="dot" w:pos="9350"/>
            </w:tabs>
            <w:rPr>
              <w:rFonts w:asciiTheme="minorHAnsi" w:hAnsiTheme="minorHAnsi"/>
              <w:noProof/>
              <w:kern w:val="0"/>
              <w:sz w:val="22"/>
              <w:szCs w:val="22"/>
              <w:lang w:val="en-NZ" w:eastAsia="en-NZ"/>
            </w:rPr>
          </w:pPr>
          <w:hyperlink w:anchor="_Toc6150952" w:history="1">
            <w:r w:rsidRPr="00D10838">
              <w:rPr>
                <w:rStyle w:val="Hyperlink"/>
                <w:noProof/>
              </w:rPr>
              <w:t>Deconvolution</w:t>
            </w:r>
            <w:r>
              <w:rPr>
                <w:noProof/>
                <w:webHidden/>
              </w:rPr>
              <w:tab/>
            </w:r>
            <w:r>
              <w:rPr>
                <w:noProof/>
                <w:webHidden/>
              </w:rPr>
              <w:fldChar w:fldCharType="begin"/>
            </w:r>
            <w:r>
              <w:rPr>
                <w:noProof/>
                <w:webHidden/>
              </w:rPr>
              <w:instrText xml:space="preserve"> PAGEREF _Toc6150952 \h </w:instrText>
            </w:r>
            <w:r>
              <w:rPr>
                <w:noProof/>
                <w:webHidden/>
              </w:rPr>
            </w:r>
            <w:r>
              <w:rPr>
                <w:noProof/>
                <w:webHidden/>
              </w:rPr>
              <w:fldChar w:fldCharType="separate"/>
            </w:r>
            <w:r>
              <w:rPr>
                <w:noProof/>
                <w:webHidden/>
              </w:rPr>
              <w:t>13</w:t>
            </w:r>
            <w:r>
              <w:rPr>
                <w:noProof/>
                <w:webHidden/>
              </w:rPr>
              <w:fldChar w:fldCharType="end"/>
            </w:r>
          </w:hyperlink>
        </w:p>
        <w:p w:rsidR="00485115" w:rsidRDefault="00485115">
          <w:pPr>
            <w:pStyle w:val="TOC1"/>
            <w:tabs>
              <w:tab w:val="right" w:leader="dot" w:pos="9350"/>
            </w:tabs>
            <w:rPr>
              <w:rFonts w:asciiTheme="minorHAnsi" w:hAnsiTheme="minorHAnsi"/>
              <w:noProof/>
              <w:kern w:val="0"/>
              <w:sz w:val="22"/>
              <w:szCs w:val="22"/>
              <w:lang w:val="en-NZ" w:eastAsia="en-NZ"/>
            </w:rPr>
          </w:pPr>
          <w:hyperlink w:anchor="_Toc6150953" w:history="1">
            <w:r w:rsidRPr="00D10838">
              <w:rPr>
                <w:rStyle w:val="Hyperlink"/>
                <w:noProof/>
              </w:rPr>
              <w:t>Discussion of Results</w:t>
            </w:r>
            <w:r>
              <w:rPr>
                <w:noProof/>
                <w:webHidden/>
              </w:rPr>
              <w:tab/>
            </w:r>
            <w:r>
              <w:rPr>
                <w:noProof/>
                <w:webHidden/>
              </w:rPr>
              <w:fldChar w:fldCharType="begin"/>
            </w:r>
            <w:r>
              <w:rPr>
                <w:noProof/>
                <w:webHidden/>
              </w:rPr>
              <w:instrText xml:space="preserve"> PAGEREF _Toc6150953 \h </w:instrText>
            </w:r>
            <w:r>
              <w:rPr>
                <w:noProof/>
                <w:webHidden/>
              </w:rPr>
            </w:r>
            <w:r>
              <w:rPr>
                <w:noProof/>
                <w:webHidden/>
              </w:rPr>
              <w:fldChar w:fldCharType="separate"/>
            </w:r>
            <w:r>
              <w:rPr>
                <w:noProof/>
                <w:webHidden/>
              </w:rPr>
              <w:t>14</w:t>
            </w:r>
            <w:r>
              <w:rPr>
                <w:noProof/>
                <w:webHidden/>
              </w:rPr>
              <w:fldChar w:fldCharType="end"/>
            </w:r>
          </w:hyperlink>
        </w:p>
        <w:p w:rsidR="00485115" w:rsidRDefault="00485115">
          <w:pPr>
            <w:pStyle w:val="TOC1"/>
            <w:tabs>
              <w:tab w:val="right" w:leader="dot" w:pos="9350"/>
            </w:tabs>
            <w:rPr>
              <w:rFonts w:asciiTheme="minorHAnsi" w:hAnsiTheme="minorHAnsi"/>
              <w:noProof/>
              <w:kern w:val="0"/>
              <w:sz w:val="22"/>
              <w:szCs w:val="22"/>
              <w:lang w:val="en-NZ" w:eastAsia="en-NZ"/>
            </w:rPr>
          </w:pPr>
          <w:hyperlink w:anchor="_Toc6150954" w:history="1">
            <w:r w:rsidRPr="00D10838">
              <w:rPr>
                <w:rStyle w:val="Hyperlink"/>
                <w:noProof/>
              </w:rPr>
              <w:t>Conclusion</w:t>
            </w:r>
            <w:r>
              <w:rPr>
                <w:noProof/>
                <w:webHidden/>
              </w:rPr>
              <w:tab/>
            </w:r>
            <w:r>
              <w:rPr>
                <w:noProof/>
                <w:webHidden/>
              </w:rPr>
              <w:fldChar w:fldCharType="begin"/>
            </w:r>
            <w:r>
              <w:rPr>
                <w:noProof/>
                <w:webHidden/>
              </w:rPr>
              <w:instrText xml:space="preserve"> PAGEREF _Toc6150954 \h </w:instrText>
            </w:r>
            <w:r>
              <w:rPr>
                <w:noProof/>
                <w:webHidden/>
              </w:rPr>
            </w:r>
            <w:r>
              <w:rPr>
                <w:noProof/>
                <w:webHidden/>
              </w:rPr>
              <w:fldChar w:fldCharType="separate"/>
            </w:r>
            <w:r>
              <w:rPr>
                <w:noProof/>
                <w:webHidden/>
              </w:rPr>
              <w:t>15</w:t>
            </w:r>
            <w:r>
              <w:rPr>
                <w:noProof/>
                <w:webHidden/>
              </w:rPr>
              <w:fldChar w:fldCharType="end"/>
            </w:r>
          </w:hyperlink>
        </w:p>
        <w:p w:rsidR="00485115" w:rsidRDefault="00485115">
          <w:pPr>
            <w:pStyle w:val="TOC1"/>
            <w:tabs>
              <w:tab w:val="right" w:leader="dot" w:pos="9350"/>
            </w:tabs>
            <w:rPr>
              <w:rFonts w:asciiTheme="minorHAnsi" w:hAnsiTheme="minorHAnsi"/>
              <w:noProof/>
              <w:kern w:val="0"/>
              <w:sz w:val="22"/>
              <w:szCs w:val="22"/>
              <w:lang w:val="en-NZ" w:eastAsia="en-NZ"/>
            </w:rPr>
          </w:pPr>
          <w:hyperlink w:anchor="_Toc6150955" w:history="1">
            <w:r w:rsidRPr="00D10838">
              <w:rPr>
                <w:rStyle w:val="Hyperlink"/>
                <w:b/>
                <w:noProof/>
              </w:rPr>
              <w:t>References</w:t>
            </w:r>
            <w:r>
              <w:rPr>
                <w:noProof/>
                <w:webHidden/>
              </w:rPr>
              <w:tab/>
            </w:r>
            <w:r>
              <w:rPr>
                <w:noProof/>
                <w:webHidden/>
              </w:rPr>
              <w:fldChar w:fldCharType="begin"/>
            </w:r>
            <w:r>
              <w:rPr>
                <w:noProof/>
                <w:webHidden/>
              </w:rPr>
              <w:instrText xml:space="preserve"> PAGEREF _Toc6150955 \h </w:instrText>
            </w:r>
            <w:r>
              <w:rPr>
                <w:noProof/>
                <w:webHidden/>
              </w:rPr>
            </w:r>
            <w:r>
              <w:rPr>
                <w:noProof/>
                <w:webHidden/>
              </w:rPr>
              <w:fldChar w:fldCharType="separate"/>
            </w:r>
            <w:r>
              <w:rPr>
                <w:noProof/>
                <w:webHidden/>
              </w:rPr>
              <w:t>16</w:t>
            </w:r>
            <w:r>
              <w:rPr>
                <w:noProof/>
                <w:webHidden/>
              </w:rPr>
              <w:fldChar w:fldCharType="end"/>
            </w:r>
          </w:hyperlink>
        </w:p>
        <w:p w:rsidR="00485115" w:rsidRDefault="00485115">
          <w:pPr>
            <w:pStyle w:val="TOC1"/>
            <w:tabs>
              <w:tab w:val="right" w:leader="dot" w:pos="9350"/>
            </w:tabs>
            <w:rPr>
              <w:rFonts w:asciiTheme="minorHAnsi" w:hAnsiTheme="minorHAnsi"/>
              <w:noProof/>
              <w:kern w:val="0"/>
              <w:sz w:val="22"/>
              <w:szCs w:val="22"/>
              <w:lang w:val="en-NZ" w:eastAsia="en-NZ"/>
            </w:rPr>
          </w:pPr>
          <w:hyperlink w:anchor="_Toc6150956" w:history="1">
            <w:r w:rsidRPr="00D10838">
              <w:rPr>
                <w:rStyle w:val="Hyperlink"/>
                <w:noProof/>
              </w:rPr>
              <w:t>Appendix</w:t>
            </w:r>
            <w:r>
              <w:rPr>
                <w:noProof/>
                <w:webHidden/>
              </w:rPr>
              <w:tab/>
            </w:r>
            <w:r>
              <w:rPr>
                <w:noProof/>
                <w:webHidden/>
              </w:rPr>
              <w:fldChar w:fldCharType="begin"/>
            </w:r>
            <w:r>
              <w:rPr>
                <w:noProof/>
                <w:webHidden/>
              </w:rPr>
              <w:instrText xml:space="preserve"> PAGEREF _Toc6150956 \h </w:instrText>
            </w:r>
            <w:r>
              <w:rPr>
                <w:noProof/>
                <w:webHidden/>
              </w:rPr>
            </w:r>
            <w:r>
              <w:rPr>
                <w:noProof/>
                <w:webHidden/>
              </w:rPr>
              <w:fldChar w:fldCharType="separate"/>
            </w:r>
            <w:r>
              <w:rPr>
                <w:noProof/>
                <w:webHidden/>
              </w:rPr>
              <w:t>17</w:t>
            </w:r>
            <w:r>
              <w:rPr>
                <w:noProof/>
                <w:webHidden/>
              </w:rPr>
              <w:fldChar w:fldCharType="end"/>
            </w:r>
          </w:hyperlink>
        </w:p>
        <w:p w:rsidR="000B11F5" w:rsidRDefault="000B11F5">
          <w:r>
            <w:rPr>
              <w:b/>
              <w:bCs/>
              <w:noProof/>
            </w:rPr>
            <w:fldChar w:fldCharType="end"/>
          </w:r>
        </w:p>
      </w:sdtContent>
    </w:sdt>
    <w:p w:rsidR="00212262" w:rsidRPr="00212262" w:rsidRDefault="00467CA9" w:rsidP="00212262">
      <w:pPr>
        <w:pStyle w:val="SectionTitle"/>
      </w:pPr>
      <w:r>
        <w:lastRenderedPageBreak/>
        <w:t xml:space="preserve"> </w:t>
      </w:r>
      <w:bookmarkStart w:id="5" w:name="_Toc6150940"/>
      <w:bookmarkEnd w:id="4"/>
      <w:r w:rsidR="006D5EE5">
        <w:t>Literature Review</w:t>
      </w:r>
      <w:bookmarkEnd w:id="5"/>
    </w:p>
    <w:p w:rsidR="00BE1A6C" w:rsidRDefault="00BE1A6C" w:rsidP="008F1554">
      <w:pPr>
        <w:pStyle w:val="Heading2"/>
      </w:pPr>
    </w:p>
    <w:p w:rsidR="000A3ED2" w:rsidRDefault="0048313F" w:rsidP="008F1554">
      <w:pPr>
        <w:pStyle w:val="Heading2"/>
      </w:pPr>
      <w:bookmarkStart w:id="6" w:name="_Toc6150941"/>
      <w:r>
        <w:t>Synthesis</w:t>
      </w:r>
      <w:r w:rsidR="004B71EC">
        <w:t xml:space="preserve"> Imaging</w:t>
      </w:r>
      <w:bookmarkEnd w:id="6"/>
      <w:r>
        <w:tab/>
      </w:r>
    </w:p>
    <w:p w:rsidR="00D8313F" w:rsidRDefault="00B55A9F" w:rsidP="00D16B35">
      <w:r>
        <w:t>The resolution of radio telescopes can be increased by using pairs of telescopes (baselines) and taking the product of the received signals. This resolution can be changed by increas</w:t>
      </w:r>
      <w:r w:rsidR="00E9778F">
        <w:t>ing</w:t>
      </w:r>
      <w:r>
        <w:t xml:space="preserve"> the separation of the baseline, rather then increasing the size of the individual telescopes. </w:t>
      </w:r>
      <w:r w:rsidR="00576CE5">
        <w:t xml:space="preserve">This method </w:t>
      </w:r>
      <w:r w:rsidR="00827A1A">
        <w:t>popularized by</w:t>
      </w:r>
      <w:r w:rsidR="00576CE5">
        <w:t xml:space="preserve"> the work of </w:t>
      </w:r>
      <w:sdt>
        <w:sdtPr>
          <w:id w:val="-1362664969"/>
          <w:citation/>
        </w:sdtPr>
        <w:sdtEndPr/>
        <w:sdtContent>
          <w:r w:rsidR="00576CE5">
            <w:fldChar w:fldCharType="begin"/>
          </w:r>
          <w:r w:rsidR="00576CE5">
            <w:instrText xml:space="preserve"> CITATION Ryl60 \l 1033 </w:instrText>
          </w:r>
          <w:r w:rsidR="00576CE5">
            <w:fldChar w:fldCharType="separate"/>
          </w:r>
          <w:r w:rsidR="00301536">
            <w:rPr>
              <w:noProof/>
            </w:rPr>
            <w:t>(Ryle &amp; Hewish, 1960)</w:t>
          </w:r>
          <w:r w:rsidR="00576CE5">
            <w:fldChar w:fldCharType="end"/>
          </w:r>
        </w:sdtContent>
      </w:sdt>
      <w:r w:rsidR="00576CE5">
        <w:t xml:space="preserve"> states that </w:t>
      </w:r>
      <w:r w:rsidR="00827A1A">
        <w:t>using these baselines</w:t>
      </w:r>
      <w:r w:rsidR="00E9778F">
        <w:t xml:space="preserve"> the telescopes</w:t>
      </w:r>
      <w:r w:rsidR="00827A1A">
        <w:t xml:space="preserve"> produces</w:t>
      </w:r>
      <w:r w:rsidR="00E9778F">
        <w:t>;</w:t>
      </w:r>
      <w:r w:rsidR="00827A1A">
        <w:t xml:space="preserve"> “exactly the same result as that obtained by using the complete large aperture”. This </w:t>
      </w:r>
      <w:r w:rsidR="00D63239">
        <w:t>technique allowed for cheaper production of much larger apertures</w:t>
      </w:r>
      <w:r w:rsidR="00BE1B94">
        <w:t xml:space="preserve"> and the eventual development of the techniques used now</w:t>
      </w:r>
      <w:r w:rsidR="0041599A">
        <w:t xml:space="preserve">. </w:t>
      </w:r>
    </w:p>
    <w:p w:rsidR="00D8313F" w:rsidRDefault="0041599A" w:rsidP="00D16B35">
      <w:r>
        <w:t>These techniques gather Fourier domain data</w:t>
      </w:r>
      <w:r w:rsidR="001818BB">
        <w:t xml:space="preserve"> in the form of a visibility,</w:t>
      </w:r>
      <w:r>
        <w:t xml:space="preserve"> </w:t>
      </w:r>
      <w:r w:rsidR="001818BB">
        <w:t>however</w:t>
      </w:r>
      <w:r w:rsidR="00E9778F">
        <w:t>,</w:t>
      </w:r>
      <w:r w:rsidR="0096720C">
        <w:t xml:space="preserve"> the way in which they are sampled is non-</w:t>
      </w:r>
      <w:r w:rsidR="00467CA9">
        <w:t>uniform,</w:t>
      </w:r>
      <w:r w:rsidR="001818BB">
        <w:t xml:space="preserve"> so </w:t>
      </w:r>
      <w:r w:rsidR="00E9778F">
        <w:t>it</w:t>
      </w:r>
      <w:r w:rsidR="001818BB">
        <w:t xml:space="preserve"> must </w:t>
      </w:r>
      <w:r w:rsidR="00E9778F">
        <w:t xml:space="preserve">be </w:t>
      </w:r>
      <w:r w:rsidR="001818BB">
        <w:t>place</w:t>
      </w:r>
      <w:r w:rsidR="00E9778F">
        <w:t>d</w:t>
      </w:r>
      <w:r w:rsidR="001818BB">
        <w:t xml:space="preserve"> on a rectangular grid. </w:t>
      </w:r>
      <w:r w:rsidR="00987D8E">
        <w:t xml:space="preserve">This process is known as gridding and the methods used now are based on </w:t>
      </w:r>
      <w:r w:rsidR="00012E03">
        <w:t xml:space="preserve">the work by </w:t>
      </w:r>
      <w:sdt>
        <w:sdtPr>
          <w:id w:val="-1667085269"/>
          <w:citation/>
        </w:sdtPr>
        <w:sdtEndPr/>
        <w:sdtContent>
          <w:r w:rsidR="00012E03">
            <w:fldChar w:fldCharType="begin"/>
          </w:r>
          <w:r w:rsidR="00012E03">
            <w:instrText xml:space="preserve"> CITATION Bro75 \l 1033 </w:instrText>
          </w:r>
          <w:r w:rsidR="00012E03">
            <w:fldChar w:fldCharType="separate"/>
          </w:r>
          <w:r w:rsidR="00301536">
            <w:rPr>
              <w:noProof/>
            </w:rPr>
            <w:t>(Brouw, 1975)</w:t>
          </w:r>
          <w:r w:rsidR="00012E03">
            <w:fldChar w:fldCharType="end"/>
          </w:r>
        </w:sdtContent>
      </w:sdt>
      <w:r w:rsidR="00012E03">
        <w:t>.</w:t>
      </w:r>
      <w:r w:rsidR="00D16B35">
        <w:t xml:space="preserve"> These visibilities </w:t>
      </w:r>
      <w:proofErr w:type="gramStart"/>
      <w:r w:rsidR="00433F28">
        <w:t>V(</w:t>
      </w:r>
      <w:proofErr w:type="gramEnd"/>
      <w:r w:rsidR="00433F28">
        <w:t>u,</w:t>
      </w:r>
      <w:r w:rsidR="00214643">
        <w:t xml:space="preserve"> </w:t>
      </w:r>
      <w:r w:rsidR="00433F28">
        <w:t>v) fall upon the plane in which the baselines are setup</w:t>
      </w:r>
      <w:r w:rsidR="00E9778F">
        <w:t>.</w:t>
      </w:r>
      <w:r w:rsidR="00433F28">
        <w:t xml:space="preserve"> </w:t>
      </w:r>
      <w:r w:rsidR="00E9778F">
        <w:t>F</w:t>
      </w:r>
      <w:r w:rsidR="00433F28">
        <w:t>or a wider coverage of this pla</w:t>
      </w:r>
      <w:r w:rsidR="00E9778F">
        <w:t>n</w:t>
      </w:r>
      <w:r w:rsidR="00433F28">
        <w:t>e</w:t>
      </w:r>
      <w:r w:rsidR="00E9778F">
        <w:t>,</w:t>
      </w:r>
      <w:r w:rsidR="00433F28">
        <w:t xml:space="preserve"> more baselines can be added and could also be moved around. </w:t>
      </w:r>
    </w:p>
    <w:p w:rsidR="00C016B6" w:rsidRDefault="00433F28" w:rsidP="00D16B35">
      <w:r>
        <w:t>With more modern telescopes being developed, moving them around became a substantial task and instead the rotation of the earth can be used to move th</w:t>
      </w:r>
      <w:r w:rsidR="00743F15">
        <w:t>ese</w:t>
      </w:r>
      <w:r>
        <w:t xml:space="preserve"> points around the plane.</w:t>
      </w:r>
      <w:r w:rsidR="00D071E7">
        <w:t xml:space="preserve"> </w:t>
      </w:r>
      <w:r w:rsidR="00D8313F">
        <w:t xml:space="preserve">An image of these points on the </w:t>
      </w:r>
      <w:proofErr w:type="gramStart"/>
      <w:r w:rsidR="00D8313F">
        <w:t>V(</w:t>
      </w:r>
      <w:proofErr w:type="gramEnd"/>
      <w:r w:rsidR="00D8313F">
        <w:t>u,</w:t>
      </w:r>
      <w:r w:rsidR="00214643">
        <w:t xml:space="preserve"> </w:t>
      </w:r>
      <w:r w:rsidR="00D8313F">
        <w:t xml:space="preserve">v) plane can be seen </w:t>
      </w:r>
      <w:r w:rsidR="00843864">
        <w:t>on the left of</w:t>
      </w:r>
      <w:r w:rsidR="00D8313F">
        <w:t xml:space="preserve"> </w:t>
      </w:r>
      <w:r w:rsidR="00843864">
        <w:t>Figure 1</w:t>
      </w:r>
      <w:r w:rsidR="00E70AA0">
        <w:t>.</w:t>
      </w:r>
    </w:p>
    <w:p w:rsidR="00214643" w:rsidRDefault="00214643" w:rsidP="00D16B35">
      <w:r>
        <w:t xml:space="preserve">As there are gaps within the </w:t>
      </w:r>
      <w:proofErr w:type="gramStart"/>
      <w:r>
        <w:t>V(</w:t>
      </w:r>
      <w:proofErr w:type="gramEnd"/>
      <w:r>
        <w:t>u, v) plane the image is a “dirty image”, this can be seen on the right of Figure 1.</w:t>
      </w:r>
    </w:p>
    <w:p w:rsidR="00C016B6" w:rsidRDefault="00C016B6" w:rsidP="00D16B35">
      <w:r>
        <w:t xml:space="preserve">Synthesis imaging is a large research field with many discoveries being made, </w:t>
      </w:r>
      <w:r w:rsidR="00BE1A6C">
        <w:t>a recent image produced of a black hole received a large amount of public</w:t>
      </w:r>
    </w:p>
    <w:p w:rsidR="00843864" w:rsidRDefault="00C016B6" w:rsidP="009F3BDD">
      <w:pPr>
        <w:ind w:firstLine="0"/>
      </w:pPr>
      <w:r>
        <w:rPr>
          <w:noProof/>
        </w:rPr>
        <w:lastRenderedPageBreak/>
        <w:drawing>
          <wp:anchor distT="0" distB="0" distL="114300" distR="114300" simplePos="0" relativeHeight="251658240" behindDoc="1" locked="0" layoutInCell="1" allowOverlap="1">
            <wp:simplePos x="0" y="0"/>
            <wp:positionH relativeFrom="margin">
              <wp:align>center</wp:align>
            </wp:positionH>
            <wp:positionV relativeFrom="paragraph">
              <wp:posOffset>222801</wp:posOffset>
            </wp:positionV>
            <wp:extent cx="6641465" cy="2975610"/>
            <wp:effectExtent l="0" t="0" r="6985" b="0"/>
            <wp:wrapTight wrapText="bothSides">
              <wp:wrapPolygon edited="0">
                <wp:start x="0" y="0"/>
                <wp:lineTo x="0" y="21434"/>
                <wp:lineTo x="21561" y="21434"/>
                <wp:lineTo x="2156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v plane and dirty image.PNG"/>
                    <pic:cNvPicPr/>
                  </pic:nvPicPr>
                  <pic:blipFill>
                    <a:blip r:embed="rId9">
                      <a:extLst>
                        <a:ext uri="{28A0092B-C50C-407E-A947-70E740481C1C}">
                          <a14:useLocalDpi xmlns:a14="http://schemas.microsoft.com/office/drawing/2010/main" val="0"/>
                        </a:ext>
                      </a:extLst>
                    </a:blip>
                    <a:stretch>
                      <a:fillRect/>
                    </a:stretch>
                  </pic:blipFill>
                  <pic:spPr>
                    <a:xfrm>
                      <a:off x="0" y="0"/>
                      <a:ext cx="6641465" cy="2975610"/>
                    </a:xfrm>
                    <a:prstGeom prst="rect">
                      <a:avLst/>
                    </a:prstGeom>
                  </pic:spPr>
                </pic:pic>
              </a:graphicData>
            </a:graphic>
            <wp14:sizeRelH relativeFrom="page">
              <wp14:pctWidth>0</wp14:pctWidth>
            </wp14:sizeRelH>
            <wp14:sizeRelV relativeFrom="page">
              <wp14:pctHeight>0</wp14:pctHeight>
            </wp14:sizeRelV>
          </wp:anchor>
        </w:drawing>
      </w:r>
    </w:p>
    <w:p w:rsidR="00843864" w:rsidRPr="00F9665D" w:rsidRDefault="00843864" w:rsidP="00843864">
      <w:pPr>
        <w:pStyle w:val="Caption"/>
        <w:rPr>
          <w:i w:val="0"/>
          <w:sz w:val="24"/>
        </w:rPr>
      </w:pPr>
      <w:r w:rsidRPr="00F9665D">
        <w:rPr>
          <w:sz w:val="24"/>
        </w:rPr>
        <w:t xml:space="preserve">Figure </w:t>
      </w:r>
      <w:r w:rsidRPr="00F9665D">
        <w:rPr>
          <w:sz w:val="24"/>
        </w:rPr>
        <w:fldChar w:fldCharType="begin"/>
      </w:r>
      <w:r w:rsidRPr="00F9665D">
        <w:rPr>
          <w:sz w:val="24"/>
        </w:rPr>
        <w:instrText xml:space="preserve"> SEQ Figure \* ARABIC </w:instrText>
      </w:r>
      <w:r w:rsidRPr="00F9665D">
        <w:rPr>
          <w:sz w:val="24"/>
        </w:rPr>
        <w:fldChar w:fldCharType="separate"/>
      </w:r>
      <w:r w:rsidR="009F3BDD" w:rsidRPr="00F9665D">
        <w:rPr>
          <w:noProof/>
          <w:sz w:val="24"/>
        </w:rPr>
        <w:t>1</w:t>
      </w:r>
      <w:r w:rsidRPr="00F9665D">
        <w:rPr>
          <w:sz w:val="24"/>
        </w:rPr>
        <w:fldChar w:fldCharType="end"/>
      </w:r>
      <w:r w:rsidR="009F3BDD" w:rsidRPr="00F9665D">
        <w:rPr>
          <w:sz w:val="24"/>
        </w:rPr>
        <w:t xml:space="preserve">. </w:t>
      </w:r>
      <w:r w:rsidR="009F3BDD" w:rsidRPr="00F9665D">
        <w:rPr>
          <w:i w:val="0"/>
          <w:sz w:val="24"/>
        </w:rPr>
        <w:t>V(</w:t>
      </w:r>
      <w:proofErr w:type="gramStart"/>
      <w:r w:rsidR="009F3BDD" w:rsidRPr="00F9665D">
        <w:rPr>
          <w:i w:val="0"/>
          <w:sz w:val="24"/>
        </w:rPr>
        <w:t>u,v</w:t>
      </w:r>
      <w:proofErr w:type="gramEnd"/>
      <w:r w:rsidR="009F3BDD" w:rsidRPr="00F9665D">
        <w:rPr>
          <w:i w:val="0"/>
          <w:sz w:val="24"/>
        </w:rPr>
        <w:t>) plane showing data points</w:t>
      </w:r>
      <w:r w:rsidR="003B66C6">
        <w:rPr>
          <w:i w:val="0"/>
          <w:sz w:val="24"/>
        </w:rPr>
        <w:t xml:space="preserve"> and a dirty image</w:t>
      </w:r>
      <w:r w:rsidR="009F3BDD" w:rsidRPr="00F9665D">
        <w:rPr>
          <w:i w:val="0"/>
          <w:sz w:val="24"/>
        </w:rPr>
        <w:t xml:space="preserve">. </w:t>
      </w:r>
      <w:sdt>
        <w:sdtPr>
          <w:rPr>
            <w:i w:val="0"/>
            <w:sz w:val="24"/>
          </w:rPr>
          <w:id w:val="403805578"/>
          <w:citation/>
        </w:sdtPr>
        <w:sdtEndPr/>
        <w:sdtContent>
          <w:r w:rsidR="00F9665D">
            <w:rPr>
              <w:i w:val="0"/>
              <w:sz w:val="24"/>
            </w:rPr>
            <w:fldChar w:fldCharType="begin"/>
          </w:r>
          <w:r w:rsidR="00F9665D">
            <w:rPr>
              <w:i w:val="0"/>
              <w:sz w:val="24"/>
            </w:rPr>
            <w:instrText xml:space="preserve"> CITATION Rau12 \l 1033 </w:instrText>
          </w:r>
          <w:r w:rsidR="00F9665D">
            <w:rPr>
              <w:i w:val="0"/>
              <w:sz w:val="24"/>
            </w:rPr>
            <w:fldChar w:fldCharType="separate"/>
          </w:r>
          <w:r w:rsidR="00301536" w:rsidRPr="00301536">
            <w:rPr>
              <w:noProof/>
              <w:sz w:val="24"/>
            </w:rPr>
            <w:t>(Rau, 2012)</w:t>
          </w:r>
          <w:r w:rsidR="00F9665D">
            <w:rPr>
              <w:i w:val="0"/>
              <w:sz w:val="24"/>
            </w:rPr>
            <w:fldChar w:fldCharType="end"/>
          </w:r>
        </w:sdtContent>
      </w:sdt>
      <w:r w:rsidR="00F9665D">
        <w:rPr>
          <w:i w:val="0"/>
          <w:sz w:val="24"/>
        </w:rPr>
        <w:t xml:space="preserve"> </w:t>
      </w:r>
      <w:r w:rsidR="009F3BDD" w:rsidRPr="00F9665D">
        <w:rPr>
          <w:i w:val="0"/>
          <w:sz w:val="24"/>
        </w:rPr>
        <w:t xml:space="preserve">Retrieved from Australian Telescope National Facility, </w:t>
      </w:r>
      <w:proofErr w:type="gramStart"/>
      <w:r w:rsidR="009F3BDD" w:rsidRPr="00F9665D">
        <w:rPr>
          <w:i w:val="0"/>
          <w:sz w:val="24"/>
        </w:rPr>
        <w:t>from</w:t>
      </w:r>
      <w:r w:rsidR="00F9665D">
        <w:rPr>
          <w:i w:val="0"/>
          <w:sz w:val="24"/>
        </w:rPr>
        <w:t xml:space="preserve">  </w:t>
      </w:r>
      <w:r w:rsidR="009F3BDD" w:rsidRPr="00F9665D">
        <w:rPr>
          <w:i w:val="0"/>
          <w:sz w:val="24"/>
        </w:rPr>
        <w:t>https://www.atnf.csiro.au/research/radio-</w:t>
      </w:r>
      <w:proofErr w:type="gramEnd"/>
      <w:r w:rsidR="00F9665D">
        <w:rPr>
          <w:i w:val="0"/>
          <w:sz w:val="24"/>
        </w:rPr>
        <w:t xml:space="preserve"> s</w:t>
      </w:r>
      <w:r w:rsidR="009F3BDD" w:rsidRPr="00F9665D">
        <w:rPr>
          <w:i w:val="0"/>
          <w:sz w:val="24"/>
        </w:rPr>
        <w:t>chool/2012/lectures/</w:t>
      </w:r>
      <w:proofErr w:type="spellStart"/>
      <w:r w:rsidR="009F3BDD" w:rsidRPr="00F9665D">
        <w:rPr>
          <w:i w:val="0"/>
          <w:sz w:val="24"/>
        </w:rPr>
        <w:t>tue</w:t>
      </w:r>
      <w:proofErr w:type="spellEnd"/>
      <w:r w:rsidR="009F3BDD" w:rsidRPr="00F9665D">
        <w:rPr>
          <w:i w:val="0"/>
          <w:sz w:val="24"/>
        </w:rPr>
        <w:t>/RVU_ImagingDeconvolution.pdf</w:t>
      </w:r>
    </w:p>
    <w:p w:rsidR="00843864" w:rsidRDefault="00843864" w:rsidP="00D16B35"/>
    <w:p w:rsidR="00C016B6" w:rsidRDefault="00EA5402" w:rsidP="00C016B6">
      <w:pPr>
        <w:pStyle w:val="Heading2"/>
      </w:pPr>
      <w:bookmarkStart w:id="7" w:name="_Toc6150942"/>
      <w:r>
        <w:t xml:space="preserve">Fast </w:t>
      </w:r>
      <w:r w:rsidR="002548B1">
        <w:t>Fourier Transform</w:t>
      </w:r>
      <w:r>
        <w:t xml:space="preserve"> (FFT)</w:t>
      </w:r>
      <w:bookmarkEnd w:id="7"/>
    </w:p>
    <w:p w:rsidR="00843864" w:rsidRPr="008B799E" w:rsidRDefault="008718EB" w:rsidP="00C016B6">
      <w:pPr>
        <w:rPr>
          <w:rFonts w:asciiTheme="minorHAnsi" w:hAnsiTheme="minorHAnsi"/>
        </w:rPr>
      </w:pPr>
      <w:r>
        <w:t xml:space="preserve">A Fourier Transform is a </w:t>
      </w:r>
      <w:r w:rsidR="0026600B">
        <w:t xml:space="preserve">process for signal-processing and analysis. </w:t>
      </w:r>
      <w:sdt>
        <w:sdtPr>
          <w:id w:val="-522404020"/>
          <w:citation/>
        </w:sdtPr>
        <w:sdtEndPr/>
        <w:sdtContent>
          <w:r w:rsidR="0026600B">
            <w:fldChar w:fldCharType="begin"/>
          </w:r>
          <w:r w:rsidR="0026600B">
            <w:instrText xml:space="preserve">CITATION Bri88 \l 1033 </w:instrText>
          </w:r>
          <w:r w:rsidR="0026600B">
            <w:fldChar w:fldCharType="separate"/>
          </w:r>
          <w:r w:rsidR="00301536">
            <w:rPr>
              <w:noProof/>
            </w:rPr>
            <w:t>(Brigham, 1988)</w:t>
          </w:r>
          <w:r w:rsidR="0026600B">
            <w:fldChar w:fldCharType="end"/>
          </w:r>
        </w:sdtContent>
      </w:sdt>
      <w:r w:rsidR="0026600B">
        <w:t xml:space="preserve"> states that the extent of the use the process is as follows</w:t>
      </w:r>
      <w:r w:rsidR="00E9778F">
        <w:t>,</w:t>
      </w:r>
      <w:r w:rsidR="0026600B">
        <w:t xml:space="preserve"> “</w:t>
      </w:r>
      <w:r w:rsidR="0026600B" w:rsidRPr="0026600B">
        <w:t>biomedical engineering, imaging, analysis of stock market data, spectroscopy, metallurgical analysis, nonlinear systems analysis, mechanical analysis, geophysical analysis, simulation, music synthesis</w:t>
      </w:r>
      <w:r w:rsidR="0026600B">
        <w:t xml:space="preserve">”. It is widely regarded as one of the most important algorithms based on its impact in so many areas. </w:t>
      </w:r>
      <w:r w:rsidR="00AC6BE4">
        <w:t xml:space="preserve">Simply put a Fourier Transform </w:t>
      </w:r>
      <w:r w:rsidR="00EA5402">
        <w:t>is used to show different parts of a continuous signal</w:t>
      </w:r>
      <w:r w:rsidR="00E9778F">
        <w:t>.</w:t>
      </w:r>
      <w:r w:rsidR="00EA5402">
        <w:t xml:space="preserve"> </w:t>
      </w:r>
      <w:r w:rsidR="00E9778F">
        <w:t>H</w:t>
      </w:r>
      <w:r w:rsidR="00EA5402">
        <w:t>owever</w:t>
      </w:r>
      <w:r w:rsidR="00E9778F">
        <w:t>,</w:t>
      </w:r>
      <w:r w:rsidR="00EA5402">
        <w:t xml:space="preserve"> for Interferometry an Inverse </w:t>
      </w:r>
      <w:r w:rsidR="00BF34E4">
        <w:t>Fourier Transform</w:t>
      </w:r>
      <w:r w:rsidR="00EA5402">
        <w:t xml:space="preserve"> is used as we a</w:t>
      </w:r>
      <w:r w:rsidR="00E9778F">
        <w:t>re</w:t>
      </w:r>
      <w:r w:rsidR="00ED4C87">
        <w:t xml:space="preserve"> taking the data from the Fourier Plane</w:t>
      </w:r>
      <w:r w:rsidR="00BF34E4">
        <w:t xml:space="preserve"> and creating an image from that</w:t>
      </w:r>
      <w:r w:rsidR="00812BD1">
        <w:t xml:space="preserve">. </w:t>
      </w:r>
      <w:r w:rsidR="00BF34E4">
        <w:t>While it is possible to perform a basic Fourier Transform using computers</w:t>
      </w:r>
      <w:r w:rsidR="00E9778F">
        <w:t>,</w:t>
      </w:r>
      <w:r w:rsidR="00BF34E4">
        <w:t xml:space="preserve"> the method has a run time of </w:t>
      </w:r>
      <w:proofErr w:type="gramStart"/>
      <w:r w:rsidR="00BF34E4">
        <w:t>O(</w:t>
      </w:r>
      <w:proofErr w:type="gramEnd"/>
      <m:oMath>
        <m:sSup>
          <m:sSupPr>
            <m:ctrlPr>
              <w:rPr>
                <w:rFonts w:ascii="Cambria Math" w:hAnsi="Cambria Math"/>
                <w:i/>
              </w:rPr>
            </m:ctrlPr>
          </m:sSupPr>
          <m:e>
            <m:r>
              <w:rPr>
                <w:rFonts w:ascii="Cambria Math" w:hAnsi="Cambria Math"/>
              </w:rPr>
              <m:t>N</m:t>
            </m:r>
          </m:e>
          <m:sup>
            <m:r>
              <w:rPr>
                <w:rFonts w:ascii="Cambria Math" w:hAnsi="Cambria Math"/>
              </w:rPr>
              <m:t>2</m:t>
            </m:r>
          </m:sup>
        </m:sSup>
      </m:oMath>
      <w:r w:rsidR="00BF34E4">
        <w:t>)</w:t>
      </w:r>
      <w:r w:rsidR="00E9778F">
        <w:t>.</w:t>
      </w:r>
      <w:r w:rsidR="00BF34E4">
        <w:t xml:space="preserve"> </w:t>
      </w:r>
      <w:r w:rsidR="00E9778F">
        <w:t>I</w:t>
      </w:r>
      <w:r w:rsidR="00BF34E4">
        <w:t>nstead</w:t>
      </w:r>
      <w:r w:rsidR="00E9778F">
        <w:t>,</w:t>
      </w:r>
      <w:r w:rsidR="00BF34E4">
        <w:t xml:space="preserve"> we can perform a Fast Fourier Transform</w:t>
      </w:r>
      <w:r w:rsidR="00B84EAC">
        <w:t xml:space="preserve"> with a run time </w:t>
      </w:r>
      <w:r w:rsidR="008B799E">
        <w:t xml:space="preserve">closer to </w:t>
      </w:r>
      <w:proofErr w:type="gramStart"/>
      <w:r w:rsidR="008B799E">
        <w:t>O(</w:t>
      </w:r>
      <w:proofErr w:type="gramEnd"/>
      <m:oMath>
        <m:r>
          <w:rPr>
            <w:rFonts w:ascii="Cambria Math" w:hAnsi="Cambria Math"/>
          </w:rPr>
          <m:t>Nlog</m:t>
        </m:r>
        <m:d>
          <m:dPr>
            <m:ctrlPr>
              <w:rPr>
                <w:rFonts w:ascii="Cambria Math" w:hAnsi="Cambria Math"/>
                <w:i/>
              </w:rPr>
            </m:ctrlPr>
          </m:dPr>
          <m:e>
            <m:r>
              <w:rPr>
                <w:rFonts w:ascii="Cambria Math" w:hAnsi="Cambria Math"/>
              </w:rPr>
              <m:t>N</m:t>
            </m:r>
          </m:e>
        </m:d>
      </m:oMath>
      <w:r w:rsidR="008B799E">
        <w:t>) as it is a divide and conquer method</w:t>
      </w:r>
      <w:r w:rsidR="00E9778F">
        <w:t>.</w:t>
      </w:r>
      <w:r w:rsidR="00BF34E4">
        <w:t xml:space="preserve"> </w:t>
      </w:r>
      <w:r w:rsidR="00E9778F">
        <w:t>S</w:t>
      </w:r>
      <w:r w:rsidR="00812BD1">
        <w:t xml:space="preserve">uch a method is based upon the work of </w:t>
      </w:r>
      <w:sdt>
        <w:sdtPr>
          <w:id w:val="-758672596"/>
          <w:citation/>
        </w:sdtPr>
        <w:sdtEndPr/>
        <w:sdtContent>
          <w:r w:rsidR="00812BD1">
            <w:fldChar w:fldCharType="begin"/>
          </w:r>
          <w:r w:rsidR="00812BD1">
            <w:instrText xml:space="preserve"> CITATION Hog69 \l 1033 </w:instrText>
          </w:r>
          <w:r w:rsidR="00812BD1">
            <w:fldChar w:fldCharType="separate"/>
          </w:r>
          <w:r w:rsidR="00301536">
            <w:rPr>
              <w:noProof/>
            </w:rPr>
            <w:t>(Hogg, MacDonald, Conway, &amp; Wade, 1969)</w:t>
          </w:r>
          <w:r w:rsidR="00812BD1">
            <w:fldChar w:fldCharType="end"/>
          </w:r>
        </w:sdtContent>
      </w:sdt>
      <w:r w:rsidR="00812BD1">
        <w:t xml:space="preserve">. The algorithm used </w:t>
      </w:r>
      <w:r w:rsidR="00467CA9">
        <w:t xml:space="preserve">was first discovered by Gauss and later rediscovered by </w:t>
      </w:r>
      <w:sdt>
        <w:sdtPr>
          <w:id w:val="111947209"/>
          <w:citation/>
        </w:sdtPr>
        <w:sdtEndPr/>
        <w:sdtContent>
          <w:r w:rsidR="00467CA9">
            <w:fldChar w:fldCharType="begin"/>
          </w:r>
          <w:r w:rsidR="00467CA9">
            <w:instrText xml:space="preserve"> CITATION Coo65 \l 1033 </w:instrText>
          </w:r>
          <w:r w:rsidR="00467CA9">
            <w:fldChar w:fldCharType="separate"/>
          </w:r>
          <w:r w:rsidR="00301536">
            <w:rPr>
              <w:noProof/>
            </w:rPr>
            <w:t>(Cooley &amp; Tukey, 1965)</w:t>
          </w:r>
          <w:r w:rsidR="00467CA9">
            <w:fldChar w:fldCharType="end"/>
          </w:r>
        </w:sdtContent>
      </w:sdt>
      <w:r w:rsidR="00812BD1">
        <w:t xml:space="preserve"> </w:t>
      </w:r>
      <w:r w:rsidR="00467CA9">
        <w:t>which notes that</w:t>
      </w:r>
      <w:r w:rsidR="00E9778F">
        <w:t>,</w:t>
      </w:r>
      <w:r w:rsidR="00467CA9">
        <w:t xml:space="preserve"> “Wherever possible the use of </w:t>
      </w:r>
      <w:r w:rsidR="00467CA9" w:rsidRPr="00467CA9">
        <w:t xml:space="preserve">N = </w:t>
      </w:r>
      <m:oMath>
        <m:sSup>
          <m:sSupPr>
            <m:ctrlPr>
              <w:rPr>
                <w:rFonts w:ascii="Cambria Math" w:hAnsi="Cambria Math"/>
                <w:i/>
              </w:rPr>
            </m:ctrlPr>
          </m:sSupPr>
          <m:e>
            <m:r>
              <w:rPr>
                <w:rFonts w:ascii="Cambria Math" w:hAnsi="Cambria Math"/>
              </w:rPr>
              <m:t>r</m:t>
            </m:r>
          </m:e>
          <m:sup>
            <m:r>
              <w:rPr>
                <w:rFonts w:ascii="Cambria Math" w:hAnsi="Cambria Math"/>
              </w:rPr>
              <m:t>m</m:t>
            </m:r>
          </m:sup>
        </m:sSup>
      </m:oMath>
      <w:r w:rsidR="00467CA9" w:rsidRPr="00467CA9">
        <w:t xml:space="preserve"> with </w:t>
      </w:r>
      <w:r w:rsidR="00467CA9" w:rsidRPr="00467CA9">
        <w:lastRenderedPageBreak/>
        <w:t>r = 2 or 4 offers important advantages</w:t>
      </w:r>
      <w:r w:rsidR="00467CA9">
        <w:t>”.</w:t>
      </w:r>
      <w:r w:rsidR="00BF34E4">
        <w:t xml:space="preserve"> This algorithm works under the assumption that the data is in an organized array, hence </w:t>
      </w:r>
      <w:r w:rsidR="00E9778F">
        <w:t>the visibilities must be gridded.</w:t>
      </w:r>
      <w:r w:rsidR="00D13544">
        <w:t xml:space="preserve"> Using butterfly operations, the </w:t>
      </w:r>
      <w:r w:rsidR="00253D4D">
        <w:t>data is combined in pairs</w:t>
      </w:r>
      <w:r w:rsidR="00C016B6">
        <w:t xml:space="preserve"> </w:t>
      </w:r>
      <w:r w:rsidR="0008263F">
        <w:t>using either a decimation in time or in frequency variation.</w:t>
      </w:r>
    </w:p>
    <w:p w:rsidR="00F04CC4" w:rsidRDefault="00F04CC4" w:rsidP="00843864"/>
    <w:p w:rsidR="00CE3ACE" w:rsidRDefault="005F68BB" w:rsidP="00CE3ACE">
      <w:pPr>
        <w:pStyle w:val="Heading2"/>
      </w:pPr>
      <w:bookmarkStart w:id="8" w:name="_Toc6150943"/>
      <w:r>
        <w:t>Gridding</w:t>
      </w:r>
      <w:bookmarkEnd w:id="8"/>
    </w:p>
    <w:p w:rsidR="00D20523" w:rsidRDefault="001F7040" w:rsidP="00752C42">
      <w:r>
        <w:t>Gridding is the process of mapping the data collected onto a rectangular grid so that it may be processed by the iFFT</w:t>
      </w:r>
      <w:r w:rsidR="00E9778F">
        <w:t>,</w:t>
      </w:r>
      <w:r>
        <w:t xml:space="preserve"> and then displayed as an image. </w:t>
      </w:r>
      <w:r w:rsidR="00433F28">
        <w:t>Early techniques for plac</w:t>
      </w:r>
      <w:r w:rsidR="00E9778F">
        <w:t>ing</w:t>
      </w:r>
      <w:r w:rsidR="00433F28">
        <w:t xml:space="preserve"> the visibility data on a grid involved</w:t>
      </w:r>
      <w:r w:rsidR="00E9778F">
        <w:t>, finding</w:t>
      </w:r>
      <w:r w:rsidR="00433F28">
        <w:t xml:space="preserve"> the closest grid point </w:t>
      </w:r>
      <w:r w:rsidR="00E9778F">
        <w:t xml:space="preserve">to </w:t>
      </w:r>
      <w:r w:rsidR="00752C42">
        <w:t xml:space="preserve">visibility’s </w:t>
      </w:r>
      <w:proofErr w:type="gramStart"/>
      <w:r w:rsidR="00752C42">
        <w:t>V(</w:t>
      </w:r>
      <w:proofErr w:type="gramEnd"/>
      <w:r w:rsidR="00752C42">
        <w:t xml:space="preserve">u, v) co-ordinate. Then, </w:t>
      </w:r>
      <w:r w:rsidR="00433F28">
        <w:t>either adding the</w:t>
      </w:r>
      <w:r w:rsidR="00752C42">
        <w:t>m</w:t>
      </w:r>
      <w:r w:rsidR="00433F28">
        <w:t xml:space="preserve"> all together or averag</w:t>
      </w:r>
      <w:r w:rsidR="00112B9C">
        <w:t>ing them out</w:t>
      </w:r>
      <w:r w:rsidR="00752C42">
        <w:t xml:space="preserve"> on that grid location</w:t>
      </w:r>
      <w:r w:rsidR="00112B9C">
        <w:t xml:space="preserve">. </w:t>
      </w:r>
      <w:r w:rsidR="00307D8E">
        <w:t xml:space="preserve">Early methods were used by </w:t>
      </w:r>
      <w:sdt>
        <w:sdtPr>
          <w:id w:val="520209755"/>
          <w:citation/>
        </w:sdtPr>
        <w:sdtEndPr/>
        <w:sdtContent>
          <w:r w:rsidR="00307D8E">
            <w:fldChar w:fldCharType="begin"/>
          </w:r>
          <w:r w:rsidR="00307D8E">
            <w:instrText xml:space="preserve"> CITATION Hog69 \l 1033 </w:instrText>
          </w:r>
          <w:r w:rsidR="00307D8E">
            <w:fldChar w:fldCharType="separate"/>
          </w:r>
          <w:r w:rsidR="00301536">
            <w:rPr>
              <w:noProof/>
            </w:rPr>
            <w:t>(Hogg, MacDonald, Conway, &amp; Wade, 1969)</w:t>
          </w:r>
          <w:r w:rsidR="00307D8E">
            <w:fldChar w:fldCharType="end"/>
          </w:r>
        </w:sdtContent>
      </w:sdt>
      <w:r w:rsidR="009F3BDD">
        <w:t xml:space="preserve">. </w:t>
      </w:r>
      <w:r w:rsidR="00743F15">
        <w:t>However,</w:t>
      </w:r>
      <w:r w:rsidR="00112B9C">
        <w:t xml:space="preserve"> this led to </w:t>
      </w:r>
      <w:r w:rsidR="00743F15">
        <w:t>artifacts forming and therefore</w:t>
      </w:r>
      <w:r w:rsidR="00752C42">
        <w:t>,</w:t>
      </w:r>
      <w:r w:rsidR="00743F15">
        <w:t xml:space="preserve"> a limited application for the process. An alternative method was first used by </w:t>
      </w:r>
      <w:sdt>
        <w:sdtPr>
          <w:id w:val="-1272548270"/>
          <w:citation/>
        </w:sdtPr>
        <w:sdtEndPr/>
        <w:sdtContent>
          <w:r w:rsidR="00743F15">
            <w:fldChar w:fldCharType="begin"/>
          </w:r>
          <w:r w:rsidR="00743F15">
            <w:instrText xml:space="preserve"> CITATION Bro75 \l 1033 </w:instrText>
          </w:r>
          <w:r w:rsidR="00743F15">
            <w:fldChar w:fldCharType="separate"/>
          </w:r>
          <w:r w:rsidR="00301536">
            <w:rPr>
              <w:noProof/>
            </w:rPr>
            <w:t>(Brouw, 1975)</w:t>
          </w:r>
          <w:r w:rsidR="00743F15">
            <w:fldChar w:fldCharType="end"/>
          </w:r>
        </w:sdtContent>
      </w:sdt>
      <w:r w:rsidR="00752C42">
        <w:t>,</w:t>
      </w:r>
      <w:r w:rsidR="00743F15">
        <w:t xml:space="preserve"> </w:t>
      </w:r>
      <w:r w:rsidR="00631639">
        <w:t xml:space="preserve">and would take a weighted value based </w:t>
      </w:r>
      <w:r w:rsidR="00752C42">
        <w:t xml:space="preserve">on </w:t>
      </w:r>
      <w:r w:rsidR="00613397">
        <w:t xml:space="preserve">the distance between local grid point and the point of the visibility. </w:t>
      </w:r>
      <w:r w:rsidR="003759D0">
        <w:t>By designating a “support” area around the local grid point</w:t>
      </w:r>
      <w:r w:rsidR="00752C42">
        <w:t>,</w:t>
      </w:r>
      <w:r w:rsidR="003759D0">
        <w:t xml:space="preserve"> the data can be added to these areas.</w:t>
      </w:r>
      <w:r w:rsidR="00D20523">
        <w:t xml:space="preserve"> An ideal gridding method was given </w:t>
      </w:r>
      <w:r w:rsidR="00E6076B">
        <w:t xml:space="preserve">by </w:t>
      </w:r>
      <w:sdt>
        <w:sdtPr>
          <w:id w:val="1971317591"/>
          <w:citation/>
        </w:sdtPr>
        <w:sdtEndPr/>
        <w:sdtContent>
          <w:r w:rsidR="00E6076B">
            <w:fldChar w:fldCharType="begin"/>
          </w:r>
          <w:r w:rsidR="00E6076B">
            <w:instrText xml:space="preserve"> CITATION OSu85 \l 1033 </w:instrText>
          </w:r>
          <w:r w:rsidR="00E6076B">
            <w:fldChar w:fldCharType="separate"/>
          </w:r>
          <w:r w:rsidR="00301536">
            <w:rPr>
              <w:noProof/>
            </w:rPr>
            <w:t>(O'Sullivan, 1985)</w:t>
          </w:r>
          <w:r w:rsidR="00E6076B">
            <w:fldChar w:fldCharType="end"/>
          </w:r>
        </w:sdtContent>
      </w:sdt>
      <w:r w:rsidR="00752C42">
        <w:t>,</w:t>
      </w:r>
      <w:r w:rsidR="00E6076B">
        <w:t xml:space="preserve"> with his gridding algorithm that </w:t>
      </w:r>
      <w:r w:rsidR="003759D0">
        <w:t xml:space="preserve">used a </w:t>
      </w:r>
      <w:proofErr w:type="spellStart"/>
      <w:r w:rsidR="003759D0">
        <w:t>sinc</w:t>
      </w:r>
      <w:proofErr w:type="spellEnd"/>
      <w:r w:rsidR="003759D0">
        <w:t xml:space="preserve"> function </w:t>
      </w:r>
      <w:r w:rsidR="00E6076B">
        <w:t>was “</w:t>
      </w:r>
      <w:r w:rsidR="00E6076B" w:rsidRPr="00E6076B">
        <w:t>computationally</w:t>
      </w:r>
      <w:r w:rsidR="00E6076B">
        <w:t xml:space="preserve"> </w:t>
      </w:r>
      <w:r w:rsidR="00E6076B" w:rsidRPr="00E6076B">
        <w:t>efficient</w:t>
      </w:r>
      <w:r w:rsidR="00E6076B">
        <w:t>” and resulted in “</w:t>
      </w:r>
      <w:r w:rsidR="00E6076B" w:rsidRPr="00E6076B">
        <w:t>arbitrarily</w:t>
      </w:r>
      <w:r w:rsidR="00E6076B">
        <w:t xml:space="preserve"> </w:t>
      </w:r>
      <w:r w:rsidR="00E6076B" w:rsidRPr="00E6076B">
        <w:t>small</w:t>
      </w:r>
      <w:r w:rsidR="00E6076B">
        <w:t xml:space="preserve"> </w:t>
      </w:r>
      <w:r w:rsidR="00E6076B" w:rsidRPr="00E6076B">
        <w:t>artifact</w:t>
      </w:r>
      <w:r w:rsidR="00E6076B">
        <w:t xml:space="preserve"> </w:t>
      </w:r>
      <w:r w:rsidR="00E6076B" w:rsidRPr="00E6076B">
        <w:t>levels</w:t>
      </w:r>
      <w:r w:rsidR="00E6076B">
        <w:t>”</w:t>
      </w:r>
      <w:r w:rsidR="00752C42">
        <w:t>.</w:t>
      </w:r>
      <w:r w:rsidR="00D20523">
        <w:t xml:space="preserve"> </w:t>
      </w:r>
      <w:r w:rsidR="00752C42">
        <w:t>H</w:t>
      </w:r>
      <w:r w:rsidR="00D20523">
        <w:t>owever</w:t>
      </w:r>
      <w:r w:rsidR="00752C42">
        <w:t>,</w:t>
      </w:r>
      <w:r w:rsidR="003759D0">
        <w:t xml:space="preserve"> </w:t>
      </w:r>
      <w:r w:rsidR="00D20523">
        <w:t>this function would give infinite extent to the support. This is not ideal computationally for the gridder so instead the use of convolution kernels with a set support</w:t>
      </w:r>
      <w:r w:rsidR="00752C42">
        <w:t>.</w:t>
      </w:r>
      <w:r w:rsidR="00C50CF0">
        <w:t xml:space="preserve"> These functions also have a quick fall off in the grid to help aliasing.</w:t>
      </w:r>
    </w:p>
    <w:p w:rsidR="00E6076B" w:rsidRDefault="001F7040" w:rsidP="005F68BB">
      <w:r>
        <w:t>A simpl</w:t>
      </w:r>
      <w:r w:rsidR="003759D0">
        <w:t xml:space="preserve">ified approach to gridding follows these steps. For every visibility, find the closest grid point to the data on the </w:t>
      </w:r>
      <w:proofErr w:type="gramStart"/>
      <w:r w:rsidR="003759D0">
        <w:t>V(</w:t>
      </w:r>
      <w:proofErr w:type="gramEnd"/>
      <w:r w:rsidR="003759D0">
        <w:t>u,</w:t>
      </w:r>
      <w:r w:rsidR="00214643">
        <w:t xml:space="preserve"> </w:t>
      </w:r>
      <w:r w:rsidR="003759D0">
        <w:t>v) plane</w:t>
      </w:r>
      <w:r w:rsidR="00752C42">
        <w:t>.</w:t>
      </w:r>
      <w:r w:rsidR="003759D0">
        <w:t xml:space="preserve"> </w:t>
      </w:r>
      <w:r w:rsidR="00752C42">
        <w:t>Then u</w:t>
      </w:r>
      <w:r w:rsidR="003759D0">
        <w:t xml:space="preserve">sing the </w:t>
      </w:r>
      <w:r w:rsidR="00D20523">
        <w:t>convolution kernel the data point is spread across the support region.</w:t>
      </w:r>
    </w:p>
    <w:p w:rsidR="00F04CC4" w:rsidRDefault="00F04CC4" w:rsidP="005F68BB"/>
    <w:p w:rsidR="005F68BB" w:rsidRDefault="005F68BB" w:rsidP="005F68BB">
      <w:pPr>
        <w:pStyle w:val="Heading2"/>
      </w:pPr>
      <w:bookmarkStart w:id="9" w:name="_Toc6150944"/>
      <w:r>
        <w:t>Deconvolution</w:t>
      </w:r>
      <w:bookmarkEnd w:id="9"/>
      <w:r>
        <w:t xml:space="preserve"> </w:t>
      </w:r>
    </w:p>
    <w:p w:rsidR="00182413" w:rsidRDefault="00307D8E" w:rsidP="00307D8E">
      <w:r>
        <w:t xml:space="preserve">Once an image is formed from the Fourier Transform is it called a ‘dirty image’, </w:t>
      </w:r>
      <w:r w:rsidR="009F3BDD">
        <w:t xml:space="preserve">as seen in Figure 1, </w:t>
      </w:r>
      <w:r>
        <w:t xml:space="preserve">this is due to the effects of having limited sampling of the </w:t>
      </w:r>
      <w:proofErr w:type="gramStart"/>
      <w:r>
        <w:t>V(</w:t>
      </w:r>
      <w:proofErr w:type="gramEnd"/>
      <w:r>
        <w:t>u,</w:t>
      </w:r>
      <w:r w:rsidR="00214643">
        <w:t xml:space="preserve"> </w:t>
      </w:r>
      <w:r>
        <w:t>v) plane</w:t>
      </w:r>
      <w:r w:rsidR="00BC570F">
        <w:t xml:space="preserve">. The process of Deconvolution can be used to </w:t>
      </w:r>
      <w:r w:rsidR="00D853A6">
        <w:t>‘CLEAN’ the image.</w:t>
      </w:r>
      <w:r w:rsidR="00920112">
        <w:t xml:space="preserve"> </w:t>
      </w:r>
      <w:r w:rsidR="00182413">
        <w:t xml:space="preserve">This method by </w:t>
      </w:r>
      <w:sdt>
        <w:sdtPr>
          <w:id w:val="1394853374"/>
          <w:citation/>
        </w:sdtPr>
        <w:sdtEndPr/>
        <w:sdtContent>
          <w:r w:rsidR="00182413">
            <w:fldChar w:fldCharType="begin"/>
          </w:r>
          <w:r w:rsidR="00182413">
            <w:instrText xml:space="preserve"> CITATION Hög74 \l 1033 </w:instrText>
          </w:r>
          <w:r w:rsidR="00182413">
            <w:fldChar w:fldCharType="separate"/>
          </w:r>
          <w:r w:rsidR="00301536">
            <w:rPr>
              <w:noProof/>
            </w:rPr>
            <w:t>(Högbom, 1974)</w:t>
          </w:r>
          <w:r w:rsidR="00182413">
            <w:fldChar w:fldCharType="end"/>
          </w:r>
        </w:sdtContent>
      </w:sdt>
      <w:r w:rsidR="00182413">
        <w:t xml:space="preserve"> uses the original V(u,</w:t>
      </w:r>
      <w:r w:rsidR="00214643">
        <w:t xml:space="preserve"> </w:t>
      </w:r>
      <w:r w:rsidR="00182413">
        <w:t xml:space="preserve">v) data to form a “dirty beam”, then by </w:t>
      </w:r>
      <w:r w:rsidR="00214643">
        <w:t xml:space="preserve">taking away the dirty beam from the points of the dirty image with the greatest brightness you </w:t>
      </w:r>
      <w:r w:rsidR="00214643">
        <w:lastRenderedPageBreak/>
        <w:t xml:space="preserve">are left with a residual image. By iteratively doing this process </w:t>
      </w:r>
      <w:r w:rsidR="00A62AE5">
        <w:t>the effects of the convolution are removed to the best extent possible.</w:t>
      </w:r>
    </w:p>
    <w:p w:rsidR="00214643" w:rsidRDefault="0026091C" w:rsidP="00307D8E">
      <w:r>
        <w:t xml:space="preserve">This was expanded upon by </w:t>
      </w:r>
      <w:sdt>
        <w:sdtPr>
          <w:id w:val="-379867036"/>
          <w:citation/>
        </w:sdtPr>
        <w:sdtEndPr/>
        <w:sdtContent>
          <w:r>
            <w:fldChar w:fldCharType="begin"/>
          </w:r>
          <w:r>
            <w:instrText xml:space="preserve"> CITATION Cla80 \l 1033 </w:instrText>
          </w:r>
          <w:r>
            <w:fldChar w:fldCharType="separate"/>
          </w:r>
          <w:r w:rsidR="00301536">
            <w:rPr>
              <w:noProof/>
            </w:rPr>
            <w:t>(Clark, 1980)</w:t>
          </w:r>
          <w:r>
            <w:fldChar w:fldCharType="end"/>
          </w:r>
        </w:sdtContent>
      </w:sdt>
      <w:r>
        <w:t xml:space="preserve"> to make it more efficient. His method involves using more FFT’s in a major and minor cycle to subtract points away from the dirty image.</w:t>
      </w:r>
      <w:r w:rsidR="00B917FC">
        <w:t xml:space="preserve"> The </w:t>
      </w:r>
      <w:r w:rsidR="006814A1">
        <w:t xml:space="preserve">minor cycle works by performing a </w:t>
      </w:r>
      <w:r w:rsidR="006814A1">
        <w:rPr>
          <w:noProof/>
        </w:rPr>
        <w:t xml:space="preserve">Högbom </w:t>
      </w:r>
      <w:r w:rsidR="001C7BD4">
        <w:rPr>
          <w:noProof/>
        </w:rPr>
        <w:t>‘CLEAN’</w:t>
      </w:r>
      <w:r w:rsidR="006814A1">
        <w:rPr>
          <w:noProof/>
        </w:rPr>
        <w:t xml:space="preserve"> on smaller beam patches</w:t>
      </w:r>
      <w:r w:rsidR="00B158C0">
        <w:rPr>
          <w:noProof/>
        </w:rPr>
        <w:t xml:space="preserve">, then the major cycle applies an FFT on the points found by the minor cycle and is used to subtract from the dirty image. There is also a varient of this process wherein </w:t>
      </w:r>
      <w:sdt>
        <w:sdtPr>
          <w:rPr>
            <w:noProof/>
          </w:rPr>
          <w:id w:val="-383874331"/>
          <w:citation/>
        </w:sdtPr>
        <w:sdtEndPr/>
        <w:sdtContent>
          <w:r w:rsidR="00B158C0">
            <w:rPr>
              <w:noProof/>
            </w:rPr>
            <w:fldChar w:fldCharType="begin"/>
          </w:r>
          <w:r w:rsidR="00B158C0">
            <w:rPr>
              <w:noProof/>
            </w:rPr>
            <w:instrText xml:space="preserve"> CITATION Sch84 \l 1033 </w:instrText>
          </w:r>
          <w:r w:rsidR="00B158C0">
            <w:rPr>
              <w:noProof/>
            </w:rPr>
            <w:fldChar w:fldCharType="separate"/>
          </w:r>
          <w:r w:rsidR="00301536">
            <w:rPr>
              <w:noProof/>
            </w:rPr>
            <w:t>(Schwab, 1984)</w:t>
          </w:r>
          <w:r w:rsidR="00B158C0">
            <w:rPr>
              <w:noProof/>
            </w:rPr>
            <w:fldChar w:fldCharType="end"/>
          </w:r>
        </w:sdtContent>
      </w:sdt>
      <w:r w:rsidR="00B158C0">
        <w:rPr>
          <w:noProof/>
        </w:rPr>
        <w:t xml:space="preserve"> uses the major cycle to take away from un-gridded visibilities. This helps to remove noise from </w:t>
      </w:r>
      <w:r w:rsidR="00A248E9">
        <w:rPr>
          <w:noProof/>
        </w:rPr>
        <w:t>and potential errors from the gridding process.</w:t>
      </w:r>
    </w:p>
    <w:p w:rsidR="00806622" w:rsidRDefault="00920112" w:rsidP="00307D8E">
      <w:r>
        <w:t xml:space="preserve">Further examples of </w:t>
      </w:r>
      <w:r w:rsidR="0026091C">
        <w:t xml:space="preserve">the ‘CLEAN’ algorithm and </w:t>
      </w:r>
      <w:r w:rsidR="00A240B1">
        <w:t xml:space="preserve">the Maximum Entropy technique by </w:t>
      </w:r>
      <w:sdt>
        <w:sdtPr>
          <w:id w:val="227355065"/>
          <w:citation/>
        </w:sdtPr>
        <w:sdtEndPr/>
        <w:sdtContent>
          <w:r w:rsidR="00A240B1">
            <w:fldChar w:fldCharType="begin"/>
          </w:r>
          <w:r w:rsidR="00A240B1">
            <w:instrText xml:space="preserve"> CITATION Ski84 \l 1033 </w:instrText>
          </w:r>
          <w:r w:rsidR="00A240B1">
            <w:fldChar w:fldCharType="separate"/>
          </w:r>
          <w:r w:rsidR="00301536">
            <w:rPr>
              <w:noProof/>
            </w:rPr>
            <w:t>(Skilling &amp; Bryan, 1984)</w:t>
          </w:r>
          <w:r w:rsidR="00A240B1">
            <w:fldChar w:fldCharType="end"/>
          </w:r>
        </w:sdtContent>
      </w:sdt>
      <w:r w:rsidR="00A240B1">
        <w:t xml:space="preserve"> are compared </w:t>
      </w:r>
      <w:r>
        <w:t>by</w:t>
      </w:r>
      <w:r w:rsidR="00D853A6">
        <w:t xml:space="preserve"> </w:t>
      </w:r>
      <w:sdt>
        <w:sdtPr>
          <w:id w:val="1051961270"/>
          <w:citation/>
        </w:sdtPr>
        <w:sdtEndPr/>
        <w:sdtContent>
          <w:r w:rsidR="00D853A6">
            <w:fldChar w:fldCharType="begin"/>
          </w:r>
          <w:r w:rsidR="00D853A6">
            <w:instrText xml:space="preserve"> CITATION Cor96 \l 1033 </w:instrText>
          </w:r>
          <w:r w:rsidR="00D853A6">
            <w:fldChar w:fldCharType="separate"/>
          </w:r>
          <w:r w:rsidR="00301536">
            <w:rPr>
              <w:noProof/>
            </w:rPr>
            <w:t>(Cornwell &amp; Bridle, 1996)</w:t>
          </w:r>
          <w:r w:rsidR="00D853A6">
            <w:fldChar w:fldCharType="end"/>
          </w:r>
        </w:sdtContent>
      </w:sdt>
      <w:r>
        <w:t>.</w:t>
      </w:r>
      <w:r w:rsidR="00D853A6">
        <w:t xml:space="preserve"> </w:t>
      </w:r>
    </w:p>
    <w:p w:rsidR="009F3BDD" w:rsidRPr="00F9665D" w:rsidRDefault="009F3BDD" w:rsidP="00920112">
      <w:pPr>
        <w:ind w:firstLine="0"/>
        <w:rPr>
          <w:i/>
        </w:rPr>
      </w:pPr>
    </w:p>
    <w:p w:rsidR="005F68BB" w:rsidRDefault="005F68BB" w:rsidP="005F68BB"/>
    <w:p w:rsidR="005F68BB" w:rsidRPr="005F68BB" w:rsidRDefault="005F68BB" w:rsidP="005F68BB"/>
    <w:p w:rsidR="00BC2E27" w:rsidRDefault="00BC2E27" w:rsidP="002E1416">
      <w:pPr>
        <w:pStyle w:val="SectionTitle"/>
      </w:pPr>
      <w:bookmarkStart w:id="10" w:name="_Toc5097076"/>
      <w:bookmarkStart w:id="11" w:name="_Toc6150945"/>
      <w:r>
        <w:lastRenderedPageBreak/>
        <w:t>Methods</w:t>
      </w:r>
      <w:bookmarkEnd w:id="10"/>
      <w:bookmarkEnd w:id="11"/>
    </w:p>
    <w:p w:rsidR="00BE1A6C" w:rsidRDefault="00BE1A6C" w:rsidP="00326356"/>
    <w:p w:rsidR="00C255CB" w:rsidRDefault="005D3364" w:rsidP="00326356">
      <w:r>
        <w:t xml:space="preserve">The goal of the project is to gather </w:t>
      </w:r>
      <w:proofErr w:type="gramStart"/>
      <w:r>
        <w:t>sufficient</w:t>
      </w:r>
      <w:proofErr w:type="gramEnd"/>
      <w:r>
        <w:t xml:space="preserve"> knowledge on the topics needed to produce software capable of taking data from interferometry </w:t>
      </w:r>
      <w:r w:rsidR="007A3784">
        <w:t>telescopes and</w:t>
      </w:r>
      <w:r>
        <w:t xml:space="preserve"> produce an image of the sky. </w:t>
      </w:r>
      <w:r w:rsidR="00B23863">
        <w:t xml:space="preserve">Starting with a literature review, relevant knowledge regarding the topics of Image Synthesis, gridding, Fourier Transforms, and Deconvolution were gathered. </w:t>
      </w:r>
      <w:r w:rsidR="00326356">
        <w:t>Using this knowledge</w:t>
      </w:r>
      <w:r w:rsidR="002C408E">
        <w:t>,</w:t>
      </w:r>
      <w:r w:rsidR="00326356">
        <w:t xml:space="preserve"> an artefact will be produced that to perform the required processes. Once the pipeline is created</w:t>
      </w:r>
      <w:r w:rsidR="002C408E">
        <w:t>,</w:t>
      </w:r>
      <w:r w:rsidR="00326356">
        <w:t xml:space="preserve"> it will be tested </w:t>
      </w:r>
      <w:r w:rsidR="00234032">
        <w:t>against a perfect</w:t>
      </w:r>
      <w:r w:rsidR="00326356">
        <w:t xml:space="preserve"> image of the sky to ensure that it is correctly carrying out the processes involved. The pipeline will then be adapted and improved upon to increase its performance.  </w:t>
      </w:r>
    </w:p>
    <w:p w:rsidR="00326356" w:rsidRDefault="00326356" w:rsidP="00326356"/>
    <w:p w:rsidR="00EA5564" w:rsidRDefault="007E2134" w:rsidP="003819CF">
      <w:pPr>
        <w:pStyle w:val="Heading2"/>
      </w:pPr>
      <w:bookmarkStart w:id="12" w:name="_Toc6150946"/>
      <w:r>
        <w:t>Design of pipeline</w:t>
      </w:r>
      <w:bookmarkEnd w:id="12"/>
    </w:p>
    <w:p w:rsidR="003819CF" w:rsidRDefault="003819CF" w:rsidP="003819CF">
      <w:r>
        <w:t>The pipeline will consist of three main sections, the Gridder, the inverse Fourier Transform, and the Deconvolution. For the language to be used I decided on Java, this is due to it being the language I am most famil</w:t>
      </w:r>
      <w:r w:rsidR="00A431F7">
        <w:t xml:space="preserve">iar with. Java is the language primarily used in my computer science papers at AUT. It is also more then capable of handling the size of the data I will be using and supports parallelization. </w:t>
      </w:r>
    </w:p>
    <w:p w:rsidR="00A05571" w:rsidRDefault="00A05571" w:rsidP="003819CF">
      <w:r>
        <w:t xml:space="preserve">The grid size to be used will be 1024x1024. This </w:t>
      </w:r>
      <w:r w:rsidR="0063141F">
        <w:t>i</w:t>
      </w:r>
      <w:r>
        <w:t xml:space="preserve">s due to wanting a high enough resolution to be able to properly test against, </w:t>
      </w:r>
      <w:r w:rsidR="00F72EF0">
        <w:t>and</w:t>
      </w:r>
      <w:r>
        <w:t xml:space="preserve"> the grid length and height must be </w:t>
      </w:r>
      <w:r w:rsidR="00F72EF0">
        <w:t xml:space="preserve">a </w:t>
      </w:r>
      <w:r w:rsidR="0063141F">
        <w:t xml:space="preserve">power of 2 </w:t>
      </w:r>
      <w:r w:rsidR="00F72EF0">
        <w:t xml:space="preserve">due to the </w:t>
      </w:r>
      <w:sdt>
        <w:sdtPr>
          <w:id w:val="-2141712819"/>
          <w:citation/>
        </w:sdtPr>
        <w:sdtEndPr/>
        <w:sdtContent>
          <w:r w:rsidR="00F72EF0">
            <w:fldChar w:fldCharType="begin"/>
          </w:r>
          <w:r w:rsidR="00F72EF0">
            <w:instrText xml:space="preserve"> CITATION Coo65 \l 1033 </w:instrText>
          </w:r>
          <w:r w:rsidR="00F72EF0">
            <w:fldChar w:fldCharType="separate"/>
          </w:r>
          <w:r w:rsidR="00301536">
            <w:rPr>
              <w:noProof/>
            </w:rPr>
            <w:t>(Cooley &amp; Tukey, 1965)</w:t>
          </w:r>
          <w:r w:rsidR="00F72EF0">
            <w:fldChar w:fldCharType="end"/>
          </w:r>
        </w:sdtContent>
      </w:sdt>
      <w:r w:rsidR="00F72EF0">
        <w:t xml:space="preserve"> radix 2 FFT we are using.</w:t>
      </w:r>
      <w:r w:rsidR="00ED4C87">
        <w:t xml:space="preserve"> This algorithm has a much better run time then a standard Fourier Transform under the condition that the data is ordered, hence why we grid the visibilities.</w:t>
      </w:r>
      <w:r w:rsidR="00D13544">
        <w:t xml:space="preserve"> There are two different ways of implementing an iFFT</w:t>
      </w:r>
      <w:r w:rsidR="007C06C1">
        <w:t>, decimation in time, or decimation in frequency, both methods are explained and compared in the software implementation section.</w:t>
      </w:r>
    </w:p>
    <w:p w:rsidR="004C35F3" w:rsidRDefault="00D74F24" w:rsidP="00A248E9">
      <w:r>
        <w:t>The</w:t>
      </w:r>
      <w:r w:rsidR="007041AD">
        <w:t xml:space="preserve"> data contains Visibilities.csv</w:t>
      </w:r>
      <w:r w:rsidR="003C05BE">
        <w:t xml:space="preserve"> - </w:t>
      </w:r>
      <w:r w:rsidR="007041AD">
        <w:t xml:space="preserve">a file </w:t>
      </w:r>
      <w:r w:rsidR="003C05BE">
        <w:t>that includes</w:t>
      </w:r>
      <w:r w:rsidR="007041AD">
        <w:t xml:space="preserve"> </w:t>
      </w:r>
      <w:r w:rsidR="005510C1">
        <w:t xml:space="preserve">around </w:t>
      </w:r>
      <w:r w:rsidR="007041AD">
        <w:t xml:space="preserve">23000 data points. Each visibility consists of its locations along the </w:t>
      </w:r>
      <w:proofErr w:type="gramStart"/>
      <w:r w:rsidR="007A3784">
        <w:t>V</w:t>
      </w:r>
      <w:r w:rsidR="007041AD">
        <w:t>(</w:t>
      </w:r>
      <w:proofErr w:type="gramEnd"/>
      <w:r w:rsidR="007041AD">
        <w:t>u, v) plane, follow</w:t>
      </w:r>
      <w:r w:rsidR="003C05BE">
        <w:t>ed</w:t>
      </w:r>
      <w:r w:rsidR="007041AD">
        <w:t xml:space="preserve"> by its value as a complex number. The dataset also includes the Prolate</w:t>
      </w:r>
      <w:r w:rsidR="00F343DE">
        <w:t xml:space="preserve"> </w:t>
      </w:r>
      <w:r w:rsidR="007041AD">
        <w:t>Sph</w:t>
      </w:r>
      <w:r w:rsidR="00F343DE">
        <w:t>eroidal</w:t>
      </w:r>
      <w:r w:rsidR="003C05BE">
        <w:t xml:space="preserve"> which is</w:t>
      </w:r>
      <w:r w:rsidR="00F343DE">
        <w:t xml:space="preserve"> used as the convolution kernel for the data with a support size of 7</w:t>
      </w:r>
      <w:r w:rsidR="003C05BE">
        <w:t>. H</w:t>
      </w:r>
      <w:r w:rsidR="00A05571">
        <w:t>owever</w:t>
      </w:r>
      <w:r w:rsidR="003C05BE">
        <w:t>,</w:t>
      </w:r>
      <w:r w:rsidR="00A05571">
        <w:t xml:space="preserve"> for better precision it has been oversampled by a factor of 4. </w:t>
      </w:r>
      <w:r w:rsidR="00892294">
        <w:t xml:space="preserve">The last thing needed from the data is the configuration for achieving the best accuracy for the gridder. </w:t>
      </w:r>
    </w:p>
    <w:p w:rsidR="004B2185" w:rsidRDefault="001910C0" w:rsidP="004C35F3">
      <w:r>
        <w:lastRenderedPageBreak/>
        <w:t>A double is used as the primitive data type</w:t>
      </w:r>
      <w:r w:rsidR="003C05BE">
        <w:t>,</w:t>
      </w:r>
      <w:r>
        <w:t xml:space="preserve"> as in the Java language </w:t>
      </w:r>
      <w:sdt>
        <w:sdtPr>
          <w:id w:val="-275951116"/>
          <w:citation/>
        </w:sdtPr>
        <w:sdtEndPr/>
        <w:sdtContent>
          <w:r>
            <w:fldChar w:fldCharType="begin"/>
          </w:r>
          <w:r>
            <w:instrText xml:space="preserve"> CITATION Ora93 \l 1033 </w:instrText>
          </w:r>
          <w:r>
            <w:fldChar w:fldCharType="separate"/>
          </w:r>
          <w:r w:rsidR="00301536">
            <w:rPr>
              <w:noProof/>
            </w:rPr>
            <w:t>(Oracle, 1993)</w:t>
          </w:r>
          <w:r>
            <w:fldChar w:fldCharType="end"/>
          </w:r>
        </w:sdtContent>
      </w:sdt>
      <w:r w:rsidR="003C05BE">
        <w:t xml:space="preserve"> a double</w:t>
      </w:r>
      <w:r>
        <w:t xml:space="preserve"> </w:t>
      </w:r>
      <w:r w:rsidR="00D74F24">
        <w:t>can</w:t>
      </w:r>
      <w:r>
        <w:t xml:space="preserve"> store values from </w:t>
      </w:r>
      <w:r w:rsidRPr="000A15E9">
        <w:t>4.94065645841246544e-324 to 1.79769313486231570e+308</w:t>
      </w:r>
      <w:r>
        <w:t xml:space="preserve"> including values with high decimal accuracy needed.</w:t>
      </w:r>
    </w:p>
    <w:p w:rsidR="00A668DB" w:rsidRDefault="00A668DB" w:rsidP="004C35F3">
      <w:r>
        <w:t xml:space="preserve">For Deconvolution </w:t>
      </w:r>
      <w:r>
        <w:rPr>
          <w:noProof/>
        </w:rPr>
        <w:t>Högbom</w:t>
      </w:r>
      <w:r>
        <w:rPr>
          <w:noProof/>
        </w:rPr>
        <w:t>’s ‘CLEAN’ method will be implemented to deconvolve the true image out of the dirty image. For this a dirty beam must be constructed from the V(u, v) plane.</w:t>
      </w:r>
    </w:p>
    <w:p w:rsidR="00D74F24" w:rsidRDefault="00D74F24" w:rsidP="004C35F3"/>
    <w:p w:rsidR="00F32E82" w:rsidRDefault="00F32E82" w:rsidP="00D74F24">
      <w:pPr>
        <w:pStyle w:val="Heading2"/>
      </w:pPr>
      <w:bookmarkStart w:id="13" w:name="_Toc6150947"/>
      <w:r>
        <w:t>Implementing</w:t>
      </w:r>
      <w:bookmarkEnd w:id="13"/>
    </w:p>
    <w:p w:rsidR="0093784F" w:rsidRDefault="0093784F" w:rsidP="0093784F">
      <w:r>
        <w:t>The processes of creating the pipeline will undergo many stages, this is due to multiple iterations of the software being produced as improvements are made. When the pipeline is complete, a fully formed Java project with unit testing and multiple output images will be produced.</w:t>
      </w:r>
    </w:p>
    <w:p w:rsidR="0093784F" w:rsidRDefault="0093784F" w:rsidP="0093784F">
      <w:r>
        <w:t xml:space="preserve">When implementing the pipeline, constant referring to the literature will be required to ensure the processes are carrying out their operations correctly. The nature of the mathematical operations mean that high precision is needed </w:t>
      </w:r>
      <w:r w:rsidR="006D4B9B">
        <w:t xml:space="preserve">for a </w:t>
      </w:r>
      <w:r w:rsidR="00234032">
        <w:t>meaningful</w:t>
      </w:r>
      <w:r>
        <w:t xml:space="preserve"> image to be produced. </w:t>
      </w:r>
    </w:p>
    <w:p w:rsidR="001C7BD4" w:rsidRPr="0093784F" w:rsidRDefault="001C7BD4" w:rsidP="0093784F">
      <w:r>
        <w:t xml:space="preserve">For a more </w:t>
      </w:r>
      <w:r w:rsidR="007C06C1">
        <w:t>in-depth</w:t>
      </w:r>
      <w:r>
        <w:t xml:space="preserve"> </w:t>
      </w:r>
      <w:r w:rsidR="00585F8F">
        <w:t>explanation</w:t>
      </w:r>
      <w:r>
        <w:t xml:space="preserve"> of what methods are involved in the implementation </w:t>
      </w:r>
      <w:r w:rsidR="00585F8F">
        <w:t>please see the</w:t>
      </w:r>
      <w:r>
        <w:t xml:space="preserve"> following section</w:t>
      </w:r>
      <w:r w:rsidR="00585F8F">
        <w:t>.</w:t>
      </w:r>
    </w:p>
    <w:p w:rsidR="00F32E82" w:rsidRDefault="00F32E82" w:rsidP="00D74F24">
      <w:pPr>
        <w:pStyle w:val="Heading2"/>
      </w:pPr>
    </w:p>
    <w:p w:rsidR="00D74F24" w:rsidRDefault="00D74F24" w:rsidP="00730D4D">
      <w:pPr>
        <w:pStyle w:val="Heading2"/>
        <w:tabs>
          <w:tab w:val="left" w:pos="1331"/>
        </w:tabs>
      </w:pPr>
      <w:bookmarkStart w:id="14" w:name="_Toc6150948"/>
      <w:r>
        <w:t>Testin</w:t>
      </w:r>
      <w:r w:rsidR="00730D4D">
        <w:t>g and Improving</w:t>
      </w:r>
      <w:bookmarkEnd w:id="14"/>
      <w:r w:rsidR="00730D4D">
        <w:t xml:space="preserve"> </w:t>
      </w:r>
    </w:p>
    <w:p w:rsidR="00D74F24" w:rsidRDefault="00D74F24" w:rsidP="00D74F24">
      <w:r>
        <w:t xml:space="preserve">To test </w:t>
      </w:r>
      <w:r w:rsidR="003D411A">
        <w:t>the</w:t>
      </w:r>
      <w:r>
        <w:t xml:space="preserve"> pipeline, a dataset generated by the HPCRL at AUT</w:t>
      </w:r>
      <w:r w:rsidR="003C05BE">
        <w:t xml:space="preserve"> will be used</w:t>
      </w:r>
      <w:r>
        <w:t xml:space="preserve">. By using this </w:t>
      </w:r>
      <w:r w:rsidR="003C05BE">
        <w:t>data,</w:t>
      </w:r>
      <w:r>
        <w:t xml:space="preserve"> the </w:t>
      </w:r>
      <w:r w:rsidR="00103632">
        <w:t>three main processes of the pipeline</w:t>
      </w:r>
      <w:r w:rsidR="003C05BE">
        <w:t xml:space="preserve"> can be checked to see how they</w:t>
      </w:r>
      <w:r w:rsidR="00103632">
        <w:t xml:space="preserve"> are performing </w:t>
      </w:r>
      <w:r>
        <w:t xml:space="preserve">as it </w:t>
      </w:r>
      <w:r w:rsidR="00103632">
        <w:t>can be tested against a</w:t>
      </w:r>
      <w:r>
        <w:t xml:space="preserve"> perfect image made from the real components of the sky. This perfect image </w:t>
      </w:r>
      <w:r w:rsidR="003C05BE">
        <w:t>is what the pipeline would generate if working under ideal circumstances</w:t>
      </w:r>
      <w:r w:rsidR="00420A90">
        <w:t>, so any inconsistences would be evidence that improvements can be made.</w:t>
      </w:r>
    </w:p>
    <w:p w:rsidR="00BE1A6C" w:rsidRDefault="00103632" w:rsidP="00BE1A6C">
      <w:r>
        <w:t xml:space="preserve">As the pipeline </w:t>
      </w:r>
      <w:r w:rsidR="00F44471">
        <w:t>is tested</w:t>
      </w:r>
      <w:r w:rsidR="003C05BE">
        <w:t>,</w:t>
      </w:r>
      <w:r w:rsidR="00F44471">
        <w:t xml:space="preserve"> improvements will be made with respect to its runtime, an example of this is using multiple threads to perform the gridding or the Fourier Transform. </w:t>
      </w:r>
      <w:r w:rsidR="00DC0285">
        <w:t>However,</w:t>
      </w:r>
      <w:r w:rsidR="00F44471">
        <w:t xml:space="preserve"> implementing </w:t>
      </w:r>
      <w:r w:rsidR="004B2DD9">
        <w:t xml:space="preserve">multiple threads brings issues such as concurrent updates from the threads. A concurrency issue occurs when two threads attempt to update </w:t>
      </w:r>
      <w:r w:rsidR="00DC0285">
        <w:t>the</w:t>
      </w:r>
      <w:r w:rsidR="004B2DD9">
        <w:t xml:space="preserve"> same values simultaneously and only one update is saved. This would arise </w:t>
      </w:r>
      <w:r w:rsidR="004B2DD9">
        <w:lastRenderedPageBreak/>
        <w:t>with overlapping visibilities in the</w:t>
      </w:r>
      <w:r w:rsidR="00DC0285">
        <w:t xml:space="preserve"> gridder and requires a solution such as a loc</w:t>
      </w:r>
      <w:r w:rsidR="00B231C7">
        <w:t>k</w:t>
      </w:r>
      <w:r w:rsidR="00DC0285">
        <w:t xml:space="preserve"> on each value to prevent being accessed at the same time</w:t>
      </w:r>
      <w:r w:rsidR="008946F9">
        <w:t>,</w:t>
      </w:r>
      <w:r w:rsidR="00DC0285">
        <w:t xml:space="preserve"> or </w:t>
      </w:r>
      <w:r w:rsidR="0061319C">
        <w:t xml:space="preserve">each </w:t>
      </w:r>
      <w:r w:rsidR="008946F9">
        <w:t>thread can</w:t>
      </w:r>
      <w:r w:rsidR="00DC0285">
        <w:t xml:space="preserve"> </w:t>
      </w:r>
      <w:r w:rsidR="008946F9">
        <w:t>have its</w:t>
      </w:r>
      <w:r w:rsidR="0061319C">
        <w:t xml:space="preserve"> own</w:t>
      </w:r>
      <w:r w:rsidR="00254051">
        <w:t xml:space="preserve"> grid and then combine the grids</w:t>
      </w:r>
      <w:r w:rsidR="00420A90">
        <w:t>.</w:t>
      </w:r>
    </w:p>
    <w:p w:rsidR="00E7430F" w:rsidRDefault="00E7430F" w:rsidP="00BE1A6C"/>
    <w:p w:rsidR="00BE1A6C" w:rsidRPr="003819CF" w:rsidRDefault="00BE1A6C" w:rsidP="00BE1A6C">
      <w:r>
        <w:t xml:space="preserve"> </w:t>
      </w:r>
    </w:p>
    <w:p w:rsidR="007F3386" w:rsidRDefault="007F3386" w:rsidP="007F3386">
      <w:pPr>
        <w:pStyle w:val="SectionTitle"/>
      </w:pPr>
      <w:bookmarkStart w:id="15" w:name="_Toc6150949"/>
      <w:r>
        <w:lastRenderedPageBreak/>
        <w:t>Software Implementation</w:t>
      </w:r>
      <w:bookmarkEnd w:id="15"/>
      <w:r>
        <w:t xml:space="preserve"> </w:t>
      </w:r>
    </w:p>
    <w:p w:rsidR="00BE1A6C" w:rsidRDefault="00BE1A6C" w:rsidP="00420A90"/>
    <w:p w:rsidR="00420A90" w:rsidRDefault="00420A90" w:rsidP="00420A90">
      <w:r>
        <w:t xml:space="preserve">The </w:t>
      </w:r>
      <w:r w:rsidR="00F32E82">
        <w:t>implementation</w:t>
      </w:r>
      <w:r>
        <w:t xml:space="preserve"> will be broken into three classes. Gridder.java, responsible for reading the dataset and placing the points on a grid. iFFT.java, for carrying out </w:t>
      </w:r>
      <w:proofErr w:type="gramStart"/>
      <w:r>
        <w:t>a</w:t>
      </w:r>
      <w:proofErr w:type="gramEnd"/>
      <w:r>
        <w:t xml:space="preserve"> Inverse Fourier Transform on the data. Deconvolution.java, i</w:t>
      </w:r>
      <w:r w:rsidR="00F32E82">
        <w:t>mplementing a ‘CLEAN’ algorithm to turn the dirty image into a more representative form.</w:t>
      </w:r>
      <w:r w:rsidR="00E7430F">
        <w:t xml:space="preserve"> Lastly a python script will be used to display the image, this script was kindly given by the HPCRL at AUT. Below is a UML diagram of the Java classes.</w:t>
      </w:r>
    </w:p>
    <w:p w:rsidR="00E7430F" w:rsidRDefault="007C06C1" w:rsidP="00420A90">
      <w:r w:rsidRPr="00E7430F">
        <w:drawing>
          <wp:anchor distT="0" distB="0" distL="114300" distR="114300" simplePos="0" relativeHeight="251659264" behindDoc="1" locked="0" layoutInCell="1" allowOverlap="1" wp14:anchorId="0761C29E">
            <wp:simplePos x="0" y="0"/>
            <wp:positionH relativeFrom="margin">
              <wp:align>right</wp:align>
            </wp:positionH>
            <wp:positionV relativeFrom="paragraph">
              <wp:posOffset>209226</wp:posOffset>
            </wp:positionV>
            <wp:extent cx="5943600" cy="1849120"/>
            <wp:effectExtent l="0" t="0" r="0" b="0"/>
            <wp:wrapTight wrapText="bothSides">
              <wp:wrapPolygon edited="0">
                <wp:start x="0" y="0"/>
                <wp:lineTo x="0" y="21363"/>
                <wp:lineTo x="21531" y="21363"/>
                <wp:lineTo x="2153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1849120"/>
                    </a:xfrm>
                    <a:prstGeom prst="rect">
                      <a:avLst/>
                    </a:prstGeom>
                  </pic:spPr>
                </pic:pic>
              </a:graphicData>
            </a:graphic>
            <wp14:sizeRelH relativeFrom="page">
              <wp14:pctWidth>0</wp14:pctWidth>
            </wp14:sizeRelH>
            <wp14:sizeRelV relativeFrom="page">
              <wp14:pctHeight>0</wp14:pctHeight>
            </wp14:sizeRelV>
          </wp:anchor>
        </w:drawing>
      </w:r>
    </w:p>
    <w:p w:rsidR="00E7430F" w:rsidRDefault="00E7430F" w:rsidP="00420A90"/>
    <w:p w:rsidR="00D13544" w:rsidRDefault="00D13544" w:rsidP="00420A90"/>
    <w:p w:rsidR="007F3386" w:rsidRDefault="007F3386" w:rsidP="007F3386">
      <w:pPr>
        <w:pStyle w:val="Heading2"/>
      </w:pPr>
      <w:bookmarkStart w:id="16" w:name="_Toc6150950"/>
      <w:r>
        <w:t>Gridder</w:t>
      </w:r>
      <w:bookmarkEnd w:id="16"/>
    </w:p>
    <w:p w:rsidR="00420A90" w:rsidRDefault="007F3386" w:rsidP="007F3386">
      <w:pPr>
        <w:ind w:firstLine="0"/>
      </w:pPr>
      <w:r>
        <w:tab/>
        <w:t xml:space="preserve">Implementing the gridder begins with initializes two 2d double arrays, these are used to store the real and imaginary values respectively, as the values are placed on the grid they will be stored in these. Following that the gridder loads the data from the </w:t>
      </w:r>
      <w:r w:rsidR="00F32E82">
        <w:t>.</w:t>
      </w:r>
      <w:r>
        <w:t xml:space="preserve">cvs file and storing it as a double array. The first two indexes are the u and v coordinates, after that is the real and then imaginary values. These double arrays are placed in linked list data type to ensure the size of the list is not an issue. Then going through the list, each array is transformed as per the formula mentioned before. </w:t>
      </w:r>
    </w:p>
    <w:p w:rsidR="007F3386" w:rsidRDefault="0063141F" w:rsidP="00F32E82">
      <w:proofErr w:type="gramStart"/>
      <w:r>
        <w:t>In order to</w:t>
      </w:r>
      <w:proofErr w:type="gramEnd"/>
      <w:r>
        <w:t xml:space="preserve"> correctly place the visibilities two thing must be used, a wavelength to meters ratio, and the UV scale. For the data generates a frequency of </w:t>
      </w:r>
      <w:r w:rsidRPr="00DC4A5E">
        <w:t>300000000</w:t>
      </w:r>
      <w:r>
        <w:t xml:space="preserve"> was used. To calculate the </w:t>
      </w:r>
      <w:r w:rsidR="003C05BE">
        <w:t>scale,</w:t>
      </w:r>
      <w:r>
        <w:t xml:space="preserve"> we use the product of the grid size and the cell size, our grid size is 1024 as discussed earlier, cell size is </w:t>
      </w:r>
      <w:r w:rsidRPr="004C35F3">
        <w:t>4.848136811095360e-06</w:t>
      </w:r>
      <w:r>
        <w:t xml:space="preserve"> as given by the data.</w:t>
      </w:r>
    </w:p>
    <w:p w:rsidR="00420A90" w:rsidRDefault="007F3386" w:rsidP="0058221E">
      <w:r>
        <w:lastRenderedPageBreak/>
        <w:t xml:space="preserve">Once the visibilities are modified correctly the process of placing the points on the grid begins. Firstly, we take the location modified by the UVScale and round it to the nearest integer to find the closest grid point. The using the support value of 7 we take a 7x7 grid around this center grid point as where we will place the data point. Using our convolution </w:t>
      </w:r>
      <w:r w:rsidR="003C05BE">
        <w:t>kernel,</w:t>
      </w:r>
      <w:r>
        <w:t xml:space="preserve"> we form a 2d array 27x27, due to our x4 oversampling, and finding the distance of the grid point to the true visibility point</w:t>
      </w:r>
      <w:r w:rsidR="00420A90">
        <w:t>.</w:t>
      </w:r>
    </w:p>
    <w:p w:rsidR="00D13544" w:rsidRDefault="00D13544" w:rsidP="005D3364">
      <w:pPr>
        <w:ind w:firstLine="0"/>
      </w:pPr>
    </w:p>
    <w:p w:rsidR="00D13544" w:rsidRDefault="00D13544" w:rsidP="00D13544">
      <w:pPr>
        <w:pStyle w:val="Heading2"/>
      </w:pPr>
      <w:bookmarkStart w:id="17" w:name="_Toc6150951"/>
      <w:r>
        <w:t>Inverse Fast Fourier Transform</w:t>
      </w:r>
      <w:bookmarkEnd w:id="17"/>
    </w:p>
    <w:p w:rsidR="008946F9" w:rsidRDefault="008946F9" w:rsidP="008946F9">
      <w:r>
        <w:t xml:space="preserve">The iFFT we will be using will be used on an 2d array, this process involves transforming </w:t>
      </w:r>
      <w:r w:rsidR="00F62B3E">
        <w:t>every row in the image, followed by then transforming every column</w:t>
      </w:r>
      <w:r>
        <w:t>.</w:t>
      </w:r>
      <w:r w:rsidR="00EC1C5D">
        <w:t xml:space="preserve"> </w:t>
      </w:r>
      <w:r w:rsidR="009707D6">
        <w:t xml:space="preserve">A decimation in time variation will be used so the arrays will be bit reversed first. A </w:t>
      </w:r>
      <w:r w:rsidR="00071F4F">
        <w:t>bit-reversal</w:t>
      </w:r>
      <w:r w:rsidR="009707D6">
        <w:t xml:space="preserve"> is </w:t>
      </w:r>
      <w:r w:rsidR="00071F4F">
        <w:t xml:space="preserve">done on the inputs as </w:t>
      </w:r>
      <w:r w:rsidR="009707D6">
        <w:t xml:space="preserve">the </w:t>
      </w:r>
      <w:r w:rsidR="008D1E22">
        <w:t xml:space="preserve">in-place </w:t>
      </w:r>
      <w:r w:rsidR="001A56A1">
        <w:t xml:space="preserve">operations imply a </w:t>
      </w:r>
      <w:r w:rsidR="00071F4F">
        <w:t>bit-reversed</w:t>
      </w:r>
      <w:r w:rsidR="001A56A1">
        <w:t xml:space="preserve"> </w:t>
      </w:r>
      <w:r w:rsidR="00071F4F">
        <w:t>output</w:t>
      </w:r>
      <w:r w:rsidR="001A56A1">
        <w:t xml:space="preserve">. The decision between decimation in time or decimation in frequency is just a matter of </w:t>
      </w:r>
      <w:r w:rsidR="00286D30">
        <w:t xml:space="preserve">small differences in implementations, both have the same runtime. </w:t>
      </w:r>
    </w:p>
    <w:p w:rsidR="00286D30" w:rsidRDefault="00654297" w:rsidP="008946F9">
      <w:r>
        <w:t xml:space="preserve">The process involves </w:t>
      </w:r>
      <w:r w:rsidR="002949F9">
        <w:t xml:space="preserve">one </w:t>
      </w:r>
      <w:r w:rsidR="00311C6D">
        <w:t xml:space="preserve">complex </w:t>
      </w:r>
      <w:r w:rsidR="002949F9">
        <w:t>multiplication, addition, and subtract</w:t>
      </w:r>
      <w:r w:rsidR="00311C6D">
        <w:t xml:space="preserve">. A complex multiplication consists of is two </w:t>
      </w:r>
      <w:r w:rsidR="00477B10">
        <w:t xml:space="preserve">real </w:t>
      </w:r>
      <w:r w:rsidR="00311C6D">
        <w:t xml:space="preserve">additions and four </w:t>
      </w:r>
      <w:r w:rsidR="00477B10">
        <w:t xml:space="preserve">real </w:t>
      </w:r>
      <w:r w:rsidR="00311C6D">
        <w:t xml:space="preserve">multiplications. Complex addition and </w:t>
      </w:r>
      <w:r w:rsidR="006935B9">
        <w:t xml:space="preserve">subtractions involve two </w:t>
      </w:r>
      <w:r w:rsidR="00477B10">
        <w:t>real additions.</w:t>
      </w:r>
      <w:r w:rsidR="008B211F">
        <w:t xml:space="preserve"> For the transform, the real and the imaginary </w:t>
      </w:r>
      <w:r w:rsidR="00F62B3E">
        <w:t xml:space="preserve">parts are spilt into two separate arrays. This is done to avoid having to use a separate object to store them. </w:t>
      </w:r>
    </w:p>
    <w:p w:rsidR="001C7BD4" w:rsidRDefault="001C7BD4" w:rsidP="008946F9"/>
    <w:p w:rsidR="001C7BD4" w:rsidRDefault="001C7BD4" w:rsidP="001C7BD4">
      <w:pPr>
        <w:pStyle w:val="Heading2"/>
      </w:pPr>
      <w:bookmarkStart w:id="18" w:name="_Toc6150952"/>
      <w:r>
        <w:t>Deconvolution</w:t>
      </w:r>
      <w:bookmarkEnd w:id="18"/>
    </w:p>
    <w:p w:rsidR="00D13544" w:rsidRDefault="001C7BD4" w:rsidP="007C06C1">
      <w:pPr>
        <w:rPr>
          <w:noProof/>
        </w:rPr>
      </w:pPr>
      <w:r>
        <w:t xml:space="preserve">For this process a </w:t>
      </w:r>
      <w:r>
        <w:rPr>
          <w:noProof/>
        </w:rPr>
        <w:t>Högbom</w:t>
      </w:r>
      <w:r>
        <w:rPr>
          <w:noProof/>
        </w:rPr>
        <w:t xml:space="preserve"> ‘CLEAN’ will be implemented. </w:t>
      </w:r>
      <w:r w:rsidR="00585F8F">
        <w:rPr>
          <w:noProof/>
        </w:rPr>
        <w:t>This process will take away any artifacts and leave only point sources in an otherwise empty field.</w:t>
      </w:r>
      <w:r w:rsidR="00A668DB">
        <w:rPr>
          <w:noProof/>
        </w:rPr>
        <w:t xml:space="preserve"> For this process a dirty beam must be formed, If we were to call the true image T, the dirty image D, and the dirty beam P. D = T convolved by P, therefore in order to attain T we can </w:t>
      </w:r>
      <w:r w:rsidR="00C50CF0">
        <w:rPr>
          <w:noProof/>
        </w:rPr>
        <w:t>use the dirty beam on points in the dirty image in an attempt to ‘CLEAN’ it.</w:t>
      </w:r>
      <w:r w:rsidR="00E70E01">
        <w:rPr>
          <w:noProof/>
        </w:rPr>
        <w:t xml:space="preserve"> This works by find points of high brightness within a number of regions in the dirty image. Then taking away a set ammount of this point using the dirty beam, and adding the point to a set of clean components. This process is done iteratively in each region until no more points that match the required brightness can be found.</w:t>
      </w:r>
      <w:r w:rsidR="00927032">
        <w:rPr>
          <w:noProof/>
        </w:rPr>
        <w:t xml:space="preserve"> By using these components a restored image can be formed, this image only an estimate of the sky.</w:t>
      </w:r>
    </w:p>
    <w:p w:rsidR="00BC2E27" w:rsidRDefault="00BC2E27" w:rsidP="00BC2E27">
      <w:pPr>
        <w:pStyle w:val="SectionTitle"/>
      </w:pPr>
      <w:bookmarkStart w:id="19" w:name="_Toc5097078"/>
      <w:bookmarkStart w:id="20" w:name="_Toc6150953"/>
      <w:r>
        <w:lastRenderedPageBreak/>
        <w:t>Discussion of Results</w:t>
      </w:r>
      <w:bookmarkEnd w:id="19"/>
      <w:bookmarkEnd w:id="20"/>
    </w:p>
    <w:p w:rsidR="00BC2E27" w:rsidRDefault="00BC2E27" w:rsidP="00BC2E27">
      <w:pPr>
        <w:pStyle w:val="SectionTitle"/>
      </w:pPr>
      <w:bookmarkStart w:id="21" w:name="_Toc5097079"/>
      <w:bookmarkStart w:id="22" w:name="_Toc6150954"/>
      <w:r>
        <w:lastRenderedPageBreak/>
        <w:t>Conclusion</w:t>
      </w:r>
      <w:bookmarkEnd w:id="21"/>
      <w:bookmarkEnd w:id="22"/>
    </w:p>
    <w:p w:rsidR="00272368" w:rsidRPr="00272368" w:rsidRDefault="00272368" w:rsidP="00BC2E27">
      <w:pPr>
        <w:pStyle w:val="SectionTitle"/>
        <w:rPr>
          <w:b/>
        </w:rPr>
      </w:pPr>
      <w:bookmarkStart w:id="23" w:name="_Toc5097080"/>
      <w:bookmarkStart w:id="24" w:name="_Toc6150955"/>
      <w:r w:rsidRPr="00272368">
        <w:rPr>
          <w:b/>
        </w:rPr>
        <w:lastRenderedPageBreak/>
        <w:t>References</w:t>
      </w:r>
      <w:bookmarkEnd w:id="23"/>
      <w:bookmarkEnd w:id="24"/>
    </w:p>
    <w:sdt>
      <w:sdtPr>
        <w:rPr>
          <w:rFonts w:asciiTheme="minorHAnsi" w:eastAsiaTheme="minorEastAsia" w:hAnsiTheme="minorHAnsi" w:cstheme="minorBidi"/>
          <w:b w:val="0"/>
          <w:bCs w:val="0"/>
        </w:rPr>
        <w:id w:val="-2129768426"/>
        <w:docPartObj>
          <w:docPartGallery w:val="Bibliographies"/>
          <w:docPartUnique/>
        </w:docPartObj>
      </w:sdtPr>
      <w:sdtEndPr>
        <w:rPr>
          <w:rFonts w:ascii="Arial" w:hAnsi="Arial"/>
        </w:rPr>
      </w:sdtEndPr>
      <w:sdtContent>
        <w:p w:rsidR="00272368" w:rsidRDefault="00272368">
          <w:pPr>
            <w:pStyle w:val="Heading1"/>
          </w:pPr>
        </w:p>
        <w:sdt>
          <w:sdtPr>
            <w:id w:val="-573587230"/>
            <w:bibliography/>
          </w:sdtPr>
          <w:sdtEndPr/>
          <w:sdtContent>
            <w:p w:rsidR="00301536" w:rsidRDefault="00272368" w:rsidP="00301536">
              <w:pPr>
                <w:pStyle w:val="Bibliography"/>
                <w:rPr>
                  <w:noProof/>
                </w:rPr>
              </w:pPr>
              <w:r>
                <w:fldChar w:fldCharType="begin"/>
              </w:r>
              <w:r>
                <w:instrText xml:space="preserve"> BIBLIOGRAPHY </w:instrText>
              </w:r>
              <w:r>
                <w:fldChar w:fldCharType="separate"/>
              </w:r>
              <w:r w:rsidR="00301536">
                <w:rPr>
                  <w:noProof/>
                </w:rPr>
                <w:t xml:space="preserve">Brigham, R. O. (1988). </w:t>
              </w:r>
              <w:r w:rsidR="00301536">
                <w:rPr>
                  <w:i/>
                  <w:iCs/>
                  <w:noProof/>
                </w:rPr>
                <w:t>The Fast Fourier Transform and its Applications.</w:t>
              </w:r>
              <w:r w:rsidR="00301536">
                <w:rPr>
                  <w:noProof/>
                </w:rPr>
                <w:t xml:space="preserve"> Prentice-Hall.</w:t>
              </w:r>
            </w:p>
            <w:p w:rsidR="00301536" w:rsidRDefault="00301536" w:rsidP="00301536">
              <w:pPr>
                <w:pStyle w:val="Bibliography"/>
                <w:rPr>
                  <w:noProof/>
                </w:rPr>
              </w:pPr>
              <w:r>
                <w:rPr>
                  <w:noProof/>
                </w:rPr>
                <w:t xml:space="preserve">Brouw, W. N. (1975). Aperture Synthesis. In C. De Jager, &amp; H. Nieuwenhuijzen, </w:t>
              </w:r>
              <w:r>
                <w:rPr>
                  <w:i/>
                  <w:iCs/>
                  <w:noProof/>
                </w:rPr>
                <w:t>Image Processing Techinques in Astronomy</w:t>
              </w:r>
              <w:r>
                <w:rPr>
                  <w:noProof/>
                </w:rPr>
                <w:t xml:space="preserve"> (pp. 301-307). Dordrecht: Springer.</w:t>
              </w:r>
            </w:p>
            <w:p w:rsidR="00301536" w:rsidRDefault="00301536" w:rsidP="00301536">
              <w:pPr>
                <w:pStyle w:val="Bibliography"/>
                <w:rPr>
                  <w:noProof/>
                </w:rPr>
              </w:pPr>
              <w:r>
                <w:rPr>
                  <w:noProof/>
                </w:rPr>
                <w:t xml:space="preserve">Clark, B. G. (1980). An efficient implementation of the algorithm 'CLEAN'. </w:t>
              </w:r>
              <w:r>
                <w:rPr>
                  <w:i/>
                  <w:iCs/>
                  <w:noProof/>
                </w:rPr>
                <w:t>Astronomy and Astrophysics</w:t>
              </w:r>
              <w:r>
                <w:rPr>
                  <w:noProof/>
                </w:rPr>
                <w:t>, 377-378.</w:t>
              </w:r>
            </w:p>
            <w:p w:rsidR="00301536" w:rsidRDefault="00301536" w:rsidP="00301536">
              <w:pPr>
                <w:pStyle w:val="Bibliography"/>
                <w:rPr>
                  <w:noProof/>
                </w:rPr>
              </w:pPr>
              <w:r>
                <w:rPr>
                  <w:noProof/>
                </w:rPr>
                <w:t xml:space="preserve">Cooley, J., &amp; Tukey, J. (1965). An algorithm for the machine calculation of complex Fourier series. </w:t>
              </w:r>
              <w:r>
                <w:rPr>
                  <w:i/>
                  <w:iCs/>
                  <w:noProof/>
                </w:rPr>
                <w:t>Mathematics of Computation</w:t>
              </w:r>
              <w:r>
                <w:rPr>
                  <w:noProof/>
                </w:rPr>
                <w:t>, 297-301.</w:t>
              </w:r>
            </w:p>
            <w:p w:rsidR="00301536" w:rsidRDefault="00301536" w:rsidP="00301536">
              <w:pPr>
                <w:pStyle w:val="Bibliography"/>
                <w:rPr>
                  <w:noProof/>
                </w:rPr>
              </w:pPr>
              <w:r>
                <w:rPr>
                  <w:noProof/>
                </w:rPr>
                <w:t xml:space="preserve">Cornwell, T., &amp; Bridle, A. (1996). </w:t>
              </w:r>
              <w:r>
                <w:rPr>
                  <w:i/>
                  <w:iCs/>
                  <w:noProof/>
                </w:rPr>
                <w:t>Deconvolution Tutorial</w:t>
              </w:r>
              <w:r>
                <w:rPr>
                  <w:noProof/>
                </w:rPr>
                <w:t>. Retrieved from National Radio: https://www.cv.nrao.edu/~abridle/deconvol/deconvol.html</w:t>
              </w:r>
            </w:p>
            <w:p w:rsidR="00301536" w:rsidRDefault="00301536" w:rsidP="00301536">
              <w:pPr>
                <w:pStyle w:val="Bibliography"/>
                <w:rPr>
                  <w:noProof/>
                </w:rPr>
              </w:pPr>
              <w:r>
                <w:rPr>
                  <w:noProof/>
                </w:rPr>
                <w:t xml:space="preserve">Högbom, J. (1974). </w:t>
              </w:r>
              <w:r>
                <w:rPr>
                  <w:i/>
                  <w:iCs/>
                  <w:noProof/>
                </w:rPr>
                <w:t>Astronomy and Astrophysics Supplement Series</w:t>
              </w:r>
              <w:r>
                <w:rPr>
                  <w:noProof/>
                </w:rPr>
                <w:t>, 417.</w:t>
              </w:r>
            </w:p>
            <w:p w:rsidR="00301536" w:rsidRDefault="00301536" w:rsidP="00301536">
              <w:pPr>
                <w:pStyle w:val="Bibliography"/>
                <w:rPr>
                  <w:noProof/>
                </w:rPr>
              </w:pPr>
              <w:r>
                <w:rPr>
                  <w:noProof/>
                </w:rPr>
                <w:t xml:space="preserve">Hogg, D. E., MacDonald, G. H., Conway, R. G., &amp; Wade, C. M. (1969). Synthesis of Brightness Distribution in Radio Sources. </w:t>
              </w:r>
              <w:r>
                <w:rPr>
                  <w:i/>
                  <w:iCs/>
                  <w:noProof/>
                </w:rPr>
                <w:t>Astronomical Journal</w:t>
              </w:r>
              <w:r>
                <w:rPr>
                  <w:noProof/>
                </w:rPr>
                <w:t>, 1206-1213.</w:t>
              </w:r>
            </w:p>
            <w:p w:rsidR="00301536" w:rsidRDefault="00301536" w:rsidP="00301536">
              <w:pPr>
                <w:pStyle w:val="Bibliography"/>
                <w:rPr>
                  <w:noProof/>
                </w:rPr>
              </w:pPr>
              <w:r>
                <w:rPr>
                  <w:noProof/>
                </w:rPr>
                <w:t xml:space="preserve">Oracle. (1993). </w:t>
              </w:r>
              <w:r>
                <w:rPr>
                  <w:i/>
                  <w:iCs/>
                  <w:noProof/>
                </w:rPr>
                <w:t>Class Double</w:t>
              </w:r>
              <w:r>
                <w:rPr>
                  <w:noProof/>
                </w:rPr>
                <w:t>. Retrieved from Javadocs: https://docs.oracle.com/javase/7/docs/api/java/lang/Double.html</w:t>
              </w:r>
            </w:p>
            <w:p w:rsidR="00301536" w:rsidRDefault="00301536" w:rsidP="00301536">
              <w:pPr>
                <w:pStyle w:val="Bibliography"/>
                <w:rPr>
                  <w:noProof/>
                </w:rPr>
              </w:pPr>
              <w:r>
                <w:rPr>
                  <w:noProof/>
                </w:rPr>
                <w:t xml:space="preserve">O'Sullivan, J. D. (1985). A Fast Sinc Function Gridding Algorithm for Fourier Inversion in Computer Tomography. </w:t>
              </w:r>
              <w:r>
                <w:rPr>
                  <w:i/>
                  <w:iCs/>
                  <w:noProof/>
                </w:rPr>
                <w:t>IEEE Transactions on Medical Imaging</w:t>
              </w:r>
              <w:r>
                <w:rPr>
                  <w:noProof/>
                </w:rPr>
                <w:t>, 200-207.</w:t>
              </w:r>
            </w:p>
            <w:p w:rsidR="00301536" w:rsidRDefault="00301536" w:rsidP="00301536">
              <w:pPr>
                <w:pStyle w:val="Bibliography"/>
                <w:rPr>
                  <w:noProof/>
                </w:rPr>
              </w:pPr>
              <w:r>
                <w:rPr>
                  <w:noProof/>
                </w:rPr>
                <w:t xml:space="preserve">Rau, U. (2012, Sept 24). </w:t>
              </w:r>
              <w:r>
                <w:rPr>
                  <w:i/>
                  <w:iCs/>
                  <w:noProof/>
                </w:rPr>
                <w:t>Imaging and Deconvolution.</w:t>
              </w:r>
              <w:r>
                <w:rPr>
                  <w:noProof/>
                </w:rPr>
                <w:t xml:space="preserve"> Retrieved from Australia Telescope National Facility: https://www.atnf.csiro.au/research/radio-school/2012/lectures/tue/RVU_ImagingDeconvolution.pdf</w:t>
              </w:r>
            </w:p>
            <w:p w:rsidR="00301536" w:rsidRDefault="00301536" w:rsidP="00301536">
              <w:pPr>
                <w:pStyle w:val="Bibliography"/>
                <w:rPr>
                  <w:noProof/>
                </w:rPr>
              </w:pPr>
              <w:r>
                <w:rPr>
                  <w:noProof/>
                </w:rPr>
                <w:t xml:space="preserve">Ryle, M., &amp; Hewish, A. (1960). The synthesis of large radio telescopes. </w:t>
              </w:r>
              <w:r>
                <w:rPr>
                  <w:i/>
                  <w:iCs/>
                  <w:noProof/>
                </w:rPr>
                <w:t>Monthly Notices of the Royal Astronomical Society, Vol. 120</w:t>
              </w:r>
              <w:r>
                <w:rPr>
                  <w:noProof/>
                </w:rPr>
                <w:t>, 220-230.</w:t>
              </w:r>
            </w:p>
            <w:p w:rsidR="00301536" w:rsidRDefault="00301536" w:rsidP="00301536">
              <w:pPr>
                <w:pStyle w:val="Bibliography"/>
                <w:rPr>
                  <w:noProof/>
                </w:rPr>
              </w:pPr>
              <w:r>
                <w:rPr>
                  <w:noProof/>
                </w:rPr>
                <w:t xml:space="preserve">Schwab, F. R. (1984). Relaxing the isoplanatism assumption in self-calibration; applications to low-frequency radio interferometry. </w:t>
              </w:r>
              <w:r>
                <w:rPr>
                  <w:i/>
                  <w:iCs/>
                  <w:noProof/>
                </w:rPr>
                <w:t>Astronomical Journal</w:t>
              </w:r>
              <w:r>
                <w:rPr>
                  <w:noProof/>
                </w:rPr>
                <w:t>, 1076-1081.</w:t>
              </w:r>
            </w:p>
            <w:p w:rsidR="00301536" w:rsidRDefault="00301536" w:rsidP="00301536">
              <w:pPr>
                <w:pStyle w:val="Bibliography"/>
                <w:rPr>
                  <w:noProof/>
                </w:rPr>
              </w:pPr>
              <w:r>
                <w:rPr>
                  <w:noProof/>
                </w:rPr>
                <w:t xml:space="preserve">Skilling, J., &amp; Bryan, R. K. (1984). Maximum Entropy Image Reconstruction. </w:t>
              </w:r>
              <w:r>
                <w:rPr>
                  <w:i/>
                  <w:iCs/>
                  <w:noProof/>
                </w:rPr>
                <w:t>Monthly Notices of the Royal Astronomical Society</w:t>
              </w:r>
              <w:r>
                <w:rPr>
                  <w:noProof/>
                </w:rPr>
                <w:t>, 111-124.</w:t>
              </w:r>
            </w:p>
            <w:p w:rsidR="00272368" w:rsidRDefault="00272368" w:rsidP="00301536">
              <w:r>
                <w:rPr>
                  <w:b/>
                  <w:bCs/>
                  <w:noProof/>
                </w:rPr>
                <w:fldChar w:fldCharType="end"/>
              </w:r>
            </w:p>
          </w:sdtContent>
        </w:sdt>
      </w:sdtContent>
    </w:sdt>
    <w:p w:rsidR="00E81978" w:rsidRDefault="00BC2E27">
      <w:pPr>
        <w:pStyle w:val="SectionTitle"/>
      </w:pPr>
      <w:bookmarkStart w:id="25" w:name="_Toc5097081"/>
      <w:bookmarkStart w:id="26" w:name="_Toc6150956"/>
      <w:r>
        <w:lastRenderedPageBreak/>
        <w:t>Appendix</w:t>
      </w:r>
      <w:bookmarkEnd w:id="25"/>
      <w:bookmarkEnd w:id="26"/>
    </w:p>
    <w:p w:rsidR="00E81978" w:rsidRDefault="00E81978"/>
    <w:p w:rsidR="00E81978" w:rsidRDefault="00E81978">
      <w:pPr>
        <w:pStyle w:val="TableFigure"/>
      </w:pPr>
    </w:p>
    <w:sectPr w:rsidR="00E81978" w:rsidSect="0021632B">
      <w:headerReference w:type="default" r:id="rId11"/>
      <w:headerReference w:type="first" r:id="rId12"/>
      <w:footnotePr>
        <w:pos w:val="beneathText"/>
      </w:footnotePr>
      <w:pgSz w:w="12240" w:h="15840"/>
      <w:pgMar w:top="1440" w:right="1440" w:bottom="1440" w:left="1440" w:header="720" w:footer="720" w:gutter="0"/>
      <w:cols w:space="720"/>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3AB8" w:rsidRDefault="00B13AB8">
      <w:pPr>
        <w:spacing w:line="240" w:lineRule="auto"/>
      </w:pPr>
      <w:r>
        <w:separator/>
      </w:r>
    </w:p>
    <w:p w:rsidR="00B13AB8" w:rsidRDefault="00B13AB8"/>
  </w:endnote>
  <w:endnote w:type="continuationSeparator" w:id="0">
    <w:p w:rsidR="00B13AB8" w:rsidRDefault="00B13AB8">
      <w:pPr>
        <w:spacing w:line="240" w:lineRule="auto"/>
      </w:pPr>
      <w:r>
        <w:continuationSeparator/>
      </w:r>
    </w:p>
    <w:p w:rsidR="00B13AB8" w:rsidRDefault="00B13AB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3AB8" w:rsidRDefault="00B13AB8">
      <w:pPr>
        <w:spacing w:line="240" w:lineRule="auto"/>
      </w:pPr>
      <w:r>
        <w:separator/>
      </w:r>
    </w:p>
    <w:p w:rsidR="00B13AB8" w:rsidRDefault="00B13AB8"/>
  </w:footnote>
  <w:footnote w:type="continuationSeparator" w:id="0">
    <w:p w:rsidR="00B13AB8" w:rsidRDefault="00B13AB8">
      <w:pPr>
        <w:spacing w:line="240" w:lineRule="auto"/>
      </w:pPr>
      <w:r>
        <w:continuationSeparator/>
      </w:r>
    </w:p>
    <w:p w:rsidR="00B13AB8" w:rsidRDefault="00B13AB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1978" w:rsidRDefault="00B13AB8">
    <w:pPr>
      <w:pStyle w:val="Header"/>
    </w:pPr>
    <w:sdt>
      <w:sdtPr>
        <w:rPr>
          <w:rStyle w:val="Strong"/>
        </w:rPr>
        <w:alias w:val="Running head"/>
        <w:tag w:val=""/>
        <w:id w:val="12739865"/>
        <w:placeholder>
          <w:docPart w:val="A1D71F65866443689DE61D15B5B9EE85"/>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B30354">
          <w:rPr>
            <w:rStyle w:val="Strong"/>
          </w:rPr>
          <w:t>Imaging pipeline software</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1978" w:rsidRDefault="00B13AB8">
    <w:pPr>
      <w:pStyle w:val="Header"/>
      <w:rPr>
        <w:rStyle w:val="Strong"/>
      </w:rPr>
    </w:pPr>
    <w:sdt>
      <w:sdtPr>
        <w:rPr>
          <w:rStyle w:val="Strong"/>
        </w:rPr>
        <w:alias w:val="Running head"/>
        <w:tag w:val=""/>
        <w:id w:val="-696842620"/>
        <w:placeholder>
          <w:docPart w:val="8D2C641CCF5B4BACBC8CAA93C2234361"/>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BC2E27">
          <w:rPr>
            <w:rStyle w:val="Strong"/>
          </w:rPr>
          <w:t>Imaging pipeline software</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1</w:t>
    </w:r>
    <w:r w:rsidR="005D3A03">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354"/>
    <w:rsid w:val="00012E03"/>
    <w:rsid w:val="00062946"/>
    <w:rsid w:val="00071F4F"/>
    <w:rsid w:val="0008263F"/>
    <w:rsid w:val="0009147F"/>
    <w:rsid w:val="000A15E9"/>
    <w:rsid w:val="000A3ED2"/>
    <w:rsid w:val="000B11F5"/>
    <w:rsid w:val="000D3F41"/>
    <w:rsid w:val="00101C61"/>
    <w:rsid w:val="00103632"/>
    <w:rsid w:val="00112B9C"/>
    <w:rsid w:val="001157E8"/>
    <w:rsid w:val="00127C79"/>
    <w:rsid w:val="00157138"/>
    <w:rsid w:val="00162E99"/>
    <w:rsid w:val="0016580D"/>
    <w:rsid w:val="00181240"/>
    <w:rsid w:val="001818BB"/>
    <w:rsid w:val="00182413"/>
    <w:rsid w:val="001910C0"/>
    <w:rsid w:val="00196B0B"/>
    <w:rsid w:val="001A56A1"/>
    <w:rsid w:val="001B228B"/>
    <w:rsid w:val="001C7BD4"/>
    <w:rsid w:val="001F7040"/>
    <w:rsid w:val="0020587C"/>
    <w:rsid w:val="00212262"/>
    <w:rsid w:val="00214643"/>
    <w:rsid w:val="0021632B"/>
    <w:rsid w:val="00225B9C"/>
    <w:rsid w:val="00234032"/>
    <w:rsid w:val="0023429B"/>
    <w:rsid w:val="00243D94"/>
    <w:rsid w:val="00253D4D"/>
    <w:rsid w:val="00254051"/>
    <w:rsid w:val="002548B1"/>
    <w:rsid w:val="00257E02"/>
    <w:rsid w:val="00260400"/>
    <w:rsid w:val="0026091C"/>
    <w:rsid w:val="0026600B"/>
    <w:rsid w:val="00272368"/>
    <w:rsid w:val="00275858"/>
    <w:rsid w:val="00286D30"/>
    <w:rsid w:val="002949F9"/>
    <w:rsid w:val="002C408E"/>
    <w:rsid w:val="002E1416"/>
    <w:rsid w:val="002E5956"/>
    <w:rsid w:val="002F5FA7"/>
    <w:rsid w:val="00301536"/>
    <w:rsid w:val="00307D8E"/>
    <w:rsid w:val="00311C6D"/>
    <w:rsid w:val="003151F4"/>
    <w:rsid w:val="00326356"/>
    <w:rsid w:val="00355DCA"/>
    <w:rsid w:val="00375832"/>
    <w:rsid w:val="003759D0"/>
    <w:rsid w:val="00377EAF"/>
    <w:rsid w:val="003819CF"/>
    <w:rsid w:val="003B66C6"/>
    <w:rsid w:val="003C05BE"/>
    <w:rsid w:val="003D2D39"/>
    <w:rsid w:val="003D411A"/>
    <w:rsid w:val="00406C66"/>
    <w:rsid w:val="0041599A"/>
    <w:rsid w:val="00420A17"/>
    <w:rsid w:val="00420A90"/>
    <w:rsid w:val="00433F28"/>
    <w:rsid w:val="00467CA9"/>
    <w:rsid w:val="00477B10"/>
    <w:rsid w:val="0048313F"/>
    <w:rsid w:val="00485115"/>
    <w:rsid w:val="004A293A"/>
    <w:rsid w:val="004B2185"/>
    <w:rsid w:val="004B2DD9"/>
    <w:rsid w:val="004B71EC"/>
    <w:rsid w:val="004C35F3"/>
    <w:rsid w:val="005340B7"/>
    <w:rsid w:val="005510C1"/>
    <w:rsid w:val="00551A02"/>
    <w:rsid w:val="005534FA"/>
    <w:rsid w:val="00556059"/>
    <w:rsid w:val="00576CE5"/>
    <w:rsid w:val="0058221E"/>
    <w:rsid w:val="00585F8F"/>
    <w:rsid w:val="00586C17"/>
    <w:rsid w:val="00586D87"/>
    <w:rsid w:val="005D3364"/>
    <w:rsid w:val="005D3A03"/>
    <w:rsid w:val="005F68BB"/>
    <w:rsid w:val="0061319C"/>
    <w:rsid w:val="00613397"/>
    <w:rsid w:val="006213BF"/>
    <w:rsid w:val="00631285"/>
    <w:rsid w:val="0063141F"/>
    <w:rsid w:val="00631639"/>
    <w:rsid w:val="00640C5E"/>
    <w:rsid w:val="00654297"/>
    <w:rsid w:val="006814A1"/>
    <w:rsid w:val="006935B9"/>
    <w:rsid w:val="006C66B6"/>
    <w:rsid w:val="006D4829"/>
    <w:rsid w:val="006D4B9B"/>
    <w:rsid w:val="006D5EE5"/>
    <w:rsid w:val="006D6942"/>
    <w:rsid w:val="006E53B6"/>
    <w:rsid w:val="007041AD"/>
    <w:rsid w:val="00717C83"/>
    <w:rsid w:val="00717DC9"/>
    <w:rsid w:val="00730D4D"/>
    <w:rsid w:val="00731FC7"/>
    <w:rsid w:val="00743F15"/>
    <w:rsid w:val="007451E2"/>
    <w:rsid w:val="00752C42"/>
    <w:rsid w:val="007A3784"/>
    <w:rsid w:val="007C06C1"/>
    <w:rsid w:val="007E2134"/>
    <w:rsid w:val="007F3386"/>
    <w:rsid w:val="008002C0"/>
    <w:rsid w:val="00806622"/>
    <w:rsid w:val="00812BD1"/>
    <w:rsid w:val="00827A1A"/>
    <w:rsid w:val="00843864"/>
    <w:rsid w:val="00857719"/>
    <w:rsid w:val="008718EB"/>
    <w:rsid w:val="00892294"/>
    <w:rsid w:val="008946F9"/>
    <w:rsid w:val="00896C8C"/>
    <w:rsid w:val="008B211F"/>
    <w:rsid w:val="008B799E"/>
    <w:rsid w:val="008C5323"/>
    <w:rsid w:val="008D1E22"/>
    <w:rsid w:val="008F1554"/>
    <w:rsid w:val="00920112"/>
    <w:rsid w:val="00927032"/>
    <w:rsid w:val="0093784F"/>
    <w:rsid w:val="0096720C"/>
    <w:rsid w:val="009707D6"/>
    <w:rsid w:val="00987D8E"/>
    <w:rsid w:val="009A6A3B"/>
    <w:rsid w:val="009F3BDD"/>
    <w:rsid w:val="00A003AC"/>
    <w:rsid w:val="00A05571"/>
    <w:rsid w:val="00A240B1"/>
    <w:rsid w:val="00A248E9"/>
    <w:rsid w:val="00A35B70"/>
    <w:rsid w:val="00A420D0"/>
    <w:rsid w:val="00A431F7"/>
    <w:rsid w:val="00A60691"/>
    <w:rsid w:val="00A62AE5"/>
    <w:rsid w:val="00A668DB"/>
    <w:rsid w:val="00A83B07"/>
    <w:rsid w:val="00A90FEE"/>
    <w:rsid w:val="00A941CE"/>
    <w:rsid w:val="00AC6BE4"/>
    <w:rsid w:val="00B13AB8"/>
    <w:rsid w:val="00B15198"/>
    <w:rsid w:val="00B158C0"/>
    <w:rsid w:val="00B1690E"/>
    <w:rsid w:val="00B231C7"/>
    <w:rsid w:val="00B23863"/>
    <w:rsid w:val="00B30354"/>
    <w:rsid w:val="00B374FD"/>
    <w:rsid w:val="00B513F1"/>
    <w:rsid w:val="00B55A9F"/>
    <w:rsid w:val="00B66261"/>
    <w:rsid w:val="00B823AA"/>
    <w:rsid w:val="00B84EAC"/>
    <w:rsid w:val="00B917FC"/>
    <w:rsid w:val="00BA45DB"/>
    <w:rsid w:val="00BC2BD1"/>
    <w:rsid w:val="00BC2E27"/>
    <w:rsid w:val="00BC570F"/>
    <w:rsid w:val="00BD4099"/>
    <w:rsid w:val="00BE1A6C"/>
    <w:rsid w:val="00BE1B94"/>
    <w:rsid w:val="00BF2E7D"/>
    <w:rsid w:val="00BF34E4"/>
    <w:rsid w:val="00BF4184"/>
    <w:rsid w:val="00C016B6"/>
    <w:rsid w:val="00C0601E"/>
    <w:rsid w:val="00C255CB"/>
    <w:rsid w:val="00C31D30"/>
    <w:rsid w:val="00C50CF0"/>
    <w:rsid w:val="00C7685B"/>
    <w:rsid w:val="00C95622"/>
    <w:rsid w:val="00CB02EC"/>
    <w:rsid w:val="00CD6E39"/>
    <w:rsid w:val="00CE2F4D"/>
    <w:rsid w:val="00CE3ACE"/>
    <w:rsid w:val="00CF1787"/>
    <w:rsid w:val="00CF6E91"/>
    <w:rsid w:val="00D00B83"/>
    <w:rsid w:val="00D071E7"/>
    <w:rsid w:val="00D13544"/>
    <w:rsid w:val="00D16B35"/>
    <w:rsid w:val="00D20523"/>
    <w:rsid w:val="00D2595A"/>
    <w:rsid w:val="00D63239"/>
    <w:rsid w:val="00D74F24"/>
    <w:rsid w:val="00D82AB6"/>
    <w:rsid w:val="00D8313F"/>
    <w:rsid w:val="00D853A6"/>
    <w:rsid w:val="00D85B68"/>
    <w:rsid w:val="00D85CB7"/>
    <w:rsid w:val="00DB01DA"/>
    <w:rsid w:val="00DC0285"/>
    <w:rsid w:val="00DC1ED9"/>
    <w:rsid w:val="00DC4A5E"/>
    <w:rsid w:val="00E228BC"/>
    <w:rsid w:val="00E430D7"/>
    <w:rsid w:val="00E6004D"/>
    <w:rsid w:val="00E6076B"/>
    <w:rsid w:val="00E70AA0"/>
    <w:rsid w:val="00E70E01"/>
    <w:rsid w:val="00E7430F"/>
    <w:rsid w:val="00E81978"/>
    <w:rsid w:val="00E866F7"/>
    <w:rsid w:val="00E8723C"/>
    <w:rsid w:val="00E9778F"/>
    <w:rsid w:val="00EA5402"/>
    <w:rsid w:val="00EA5564"/>
    <w:rsid w:val="00EB2D11"/>
    <w:rsid w:val="00EC1C5D"/>
    <w:rsid w:val="00EC5D5C"/>
    <w:rsid w:val="00ED4C87"/>
    <w:rsid w:val="00F04CC4"/>
    <w:rsid w:val="00F32E82"/>
    <w:rsid w:val="00F343DE"/>
    <w:rsid w:val="00F379B7"/>
    <w:rsid w:val="00F402FE"/>
    <w:rsid w:val="00F44471"/>
    <w:rsid w:val="00F525FA"/>
    <w:rsid w:val="00F575D8"/>
    <w:rsid w:val="00F62B3E"/>
    <w:rsid w:val="00F72EF0"/>
    <w:rsid w:val="00F9665D"/>
    <w:rsid w:val="00FB28BA"/>
    <w:rsid w:val="00FD2D0E"/>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2C7794"/>
  <w15:chartTrackingRefBased/>
  <w15:docId w15:val="{91C0AEE7-9470-4EE5-B6E2-65B2A3C81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016B6"/>
    <w:pPr>
      <w:spacing w:line="360" w:lineRule="auto"/>
    </w:pPr>
    <w:rPr>
      <w:rFonts w:ascii="Arial" w:hAnsi="Arial"/>
      <w:kern w:val="24"/>
    </w:rPr>
  </w:style>
  <w:style w:type="paragraph" w:styleId="Heading1">
    <w:name w:val="heading 1"/>
    <w:basedOn w:val="Normal"/>
    <w:next w:val="Normal"/>
    <w:link w:val="Heading1Char"/>
    <w:uiPriority w:val="9"/>
    <w:qFormat/>
    <w:rsid w:val="00C016B6"/>
    <w:pPr>
      <w:keepNext/>
      <w:keepLines/>
      <w:ind w:firstLine="0"/>
      <w:jc w:val="center"/>
      <w:outlineLvl w:val="0"/>
    </w:pPr>
    <w:rPr>
      <w:rFonts w:eastAsiaTheme="majorEastAsia" w:cstheme="majorBidi"/>
      <w:b/>
      <w:bCs/>
    </w:rPr>
  </w:style>
  <w:style w:type="paragraph" w:styleId="Heading2">
    <w:name w:val="heading 2"/>
    <w:basedOn w:val="Normal"/>
    <w:next w:val="Normal"/>
    <w:link w:val="Heading2Char"/>
    <w:uiPriority w:val="4"/>
    <w:unhideWhenUsed/>
    <w:qFormat/>
    <w:rsid w:val="00C016B6"/>
    <w:pPr>
      <w:keepNext/>
      <w:keepLines/>
      <w:ind w:firstLine="0"/>
      <w:outlineLvl w:val="1"/>
    </w:pPr>
    <w:rPr>
      <w:rFonts w:eastAsiaTheme="majorEastAsia"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rsid w:val="00C016B6"/>
    <w:pPr>
      <w:pageBreakBefore/>
      <w:ind w:firstLine="0"/>
      <w:jc w:val="center"/>
      <w:outlineLvl w:val="0"/>
    </w:pPr>
    <w:rPr>
      <w:rFonts w:eastAsiaTheme="majorEastAsia"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rsid w:val="00BC2E27"/>
    <w:pPr>
      <w:spacing w:line="360" w:lineRule="auto"/>
      <w:ind w:firstLine="0"/>
    </w:pPr>
  </w:style>
  <w:style w:type="character" w:customStyle="1" w:styleId="Heading1Char">
    <w:name w:val="Heading 1 Char"/>
    <w:basedOn w:val="DefaultParagraphFont"/>
    <w:link w:val="Heading1"/>
    <w:uiPriority w:val="9"/>
    <w:rsid w:val="00C016B6"/>
    <w:rPr>
      <w:rFonts w:ascii="Arial" w:eastAsiaTheme="majorEastAsia" w:hAnsi="Arial" w:cstheme="majorBidi"/>
      <w:b/>
      <w:bCs/>
      <w:kern w:val="24"/>
    </w:rPr>
  </w:style>
  <w:style w:type="character" w:customStyle="1" w:styleId="Heading2Char">
    <w:name w:val="Heading 2 Char"/>
    <w:basedOn w:val="DefaultParagraphFont"/>
    <w:link w:val="Heading2"/>
    <w:uiPriority w:val="4"/>
    <w:rsid w:val="00C016B6"/>
    <w:rPr>
      <w:rFonts w:ascii="Arial" w:eastAsiaTheme="majorEastAsia" w:hAnsi="Arial" w:cstheme="majorBidi"/>
      <w:b/>
      <w:bCs/>
      <w:kern w:val="24"/>
    </w:rPr>
  </w:style>
  <w:style w:type="paragraph" w:styleId="Title">
    <w:name w:val="Title"/>
    <w:basedOn w:val="Normal"/>
    <w:link w:val="TitleChar"/>
    <w:qFormat/>
    <w:rsid w:val="00C016B6"/>
    <w:pPr>
      <w:spacing w:before="2400"/>
      <w:ind w:firstLine="0"/>
      <w:contextualSpacing/>
      <w:jc w:val="center"/>
    </w:pPr>
    <w:rPr>
      <w:rFonts w:eastAsiaTheme="majorEastAsia" w:cstheme="majorBidi"/>
    </w:rPr>
  </w:style>
  <w:style w:type="character" w:customStyle="1" w:styleId="TitleChar">
    <w:name w:val="Title Char"/>
    <w:basedOn w:val="DefaultParagraphFont"/>
    <w:link w:val="Title"/>
    <w:rsid w:val="00C016B6"/>
    <w:rPr>
      <w:rFonts w:ascii="Arial" w:eastAsiaTheme="majorEastAsia" w:hAnsi="Arial"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paragraph" w:styleId="TOC1">
    <w:name w:val="toc 1"/>
    <w:basedOn w:val="Normal"/>
    <w:next w:val="Normal"/>
    <w:autoRedefine/>
    <w:uiPriority w:val="39"/>
    <w:unhideWhenUsed/>
    <w:rsid w:val="00BC2E27"/>
    <w:pPr>
      <w:spacing w:after="100"/>
    </w:pPr>
  </w:style>
  <w:style w:type="character" w:styleId="Hyperlink">
    <w:name w:val="Hyperlink"/>
    <w:basedOn w:val="DefaultParagraphFont"/>
    <w:uiPriority w:val="99"/>
    <w:unhideWhenUsed/>
    <w:rsid w:val="00BC2E27"/>
    <w:rPr>
      <w:color w:val="5F5F5F" w:themeColor="hyperlink"/>
      <w:u w:val="single"/>
    </w:rPr>
  </w:style>
  <w:style w:type="paragraph" w:styleId="TOC2">
    <w:name w:val="toc 2"/>
    <w:basedOn w:val="Normal"/>
    <w:next w:val="Normal"/>
    <w:autoRedefine/>
    <w:uiPriority w:val="39"/>
    <w:unhideWhenUsed/>
    <w:rsid w:val="00E866F7"/>
    <w:pPr>
      <w:spacing w:after="100"/>
      <w:ind w:left="240"/>
    </w:pPr>
  </w:style>
  <w:style w:type="character" w:styleId="UnresolvedMention">
    <w:name w:val="Unresolved Mention"/>
    <w:basedOn w:val="DefaultParagraphFont"/>
    <w:uiPriority w:val="99"/>
    <w:semiHidden/>
    <w:unhideWhenUsed/>
    <w:rsid w:val="00F966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94134">
      <w:bodyDiv w:val="1"/>
      <w:marLeft w:val="0"/>
      <w:marRight w:val="0"/>
      <w:marTop w:val="0"/>
      <w:marBottom w:val="0"/>
      <w:divBdr>
        <w:top w:val="none" w:sz="0" w:space="0" w:color="auto"/>
        <w:left w:val="none" w:sz="0" w:space="0" w:color="auto"/>
        <w:bottom w:val="none" w:sz="0" w:space="0" w:color="auto"/>
        <w:right w:val="none" w:sz="0" w:space="0" w:color="auto"/>
      </w:divBdr>
    </w:div>
    <w:div w:id="6250718">
      <w:bodyDiv w:val="1"/>
      <w:marLeft w:val="0"/>
      <w:marRight w:val="0"/>
      <w:marTop w:val="0"/>
      <w:marBottom w:val="0"/>
      <w:divBdr>
        <w:top w:val="none" w:sz="0" w:space="0" w:color="auto"/>
        <w:left w:val="none" w:sz="0" w:space="0" w:color="auto"/>
        <w:bottom w:val="none" w:sz="0" w:space="0" w:color="auto"/>
        <w:right w:val="none" w:sz="0" w:space="0" w:color="auto"/>
      </w:divBdr>
    </w:div>
    <w:div w:id="8724831">
      <w:bodyDiv w:val="1"/>
      <w:marLeft w:val="0"/>
      <w:marRight w:val="0"/>
      <w:marTop w:val="0"/>
      <w:marBottom w:val="0"/>
      <w:divBdr>
        <w:top w:val="none" w:sz="0" w:space="0" w:color="auto"/>
        <w:left w:val="none" w:sz="0" w:space="0" w:color="auto"/>
        <w:bottom w:val="none" w:sz="0" w:space="0" w:color="auto"/>
        <w:right w:val="none" w:sz="0" w:space="0" w:color="auto"/>
      </w:divBdr>
    </w:div>
    <w:div w:id="16199409">
      <w:bodyDiv w:val="1"/>
      <w:marLeft w:val="0"/>
      <w:marRight w:val="0"/>
      <w:marTop w:val="0"/>
      <w:marBottom w:val="0"/>
      <w:divBdr>
        <w:top w:val="none" w:sz="0" w:space="0" w:color="auto"/>
        <w:left w:val="none" w:sz="0" w:space="0" w:color="auto"/>
        <w:bottom w:val="none" w:sz="0" w:space="0" w:color="auto"/>
        <w:right w:val="none" w:sz="0" w:space="0" w:color="auto"/>
      </w:divBdr>
    </w:div>
    <w:div w:id="32076060">
      <w:bodyDiv w:val="1"/>
      <w:marLeft w:val="0"/>
      <w:marRight w:val="0"/>
      <w:marTop w:val="0"/>
      <w:marBottom w:val="0"/>
      <w:divBdr>
        <w:top w:val="none" w:sz="0" w:space="0" w:color="auto"/>
        <w:left w:val="none" w:sz="0" w:space="0" w:color="auto"/>
        <w:bottom w:val="none" w:sz="0" w:space="0" w:color="auto"/>
        <w:right w:val="none" w:sz="0" w:space="0" w:color="auto"/>
      </w:divBdr>
    </w:div>
    <w:div w:id="38823582">
      <w:bodyDiv w:val="1"/>
      <w:marLeft w:val="0"/>
      <w:marRight w:val="0"/>
      <w:marTop w:val="0"/>
      <w:marBottom w:val="0"/>
      <w:divBdr>
        <w:top w:val="none" w:sz="0" w:space="0" w:color="auto"/>
        <w:left w:val="none" w:sz="0" w:space="0" w:color="auto"/>
        <w:bottom w:val="none" w:sz="0" w:space="0" w:color="auto"/>
        <w:right w:val="none" w:sz="0" w:space="0" w:color="auto"/>
      </w:divBdr>
    </w:div>
    <w:div w:id="42600497">
      <w:bodyDiv w:val="1"/>
      <w:marLeft w:val="0"/>
      <w:marRight w:val="0"/>
      <w:marTop w:val="0"/>
      <w:marBottom w:val="0"/>
      <w:divBdr>
        <w:top w:val="none" w:sz="0" w:space="0" w:color="auto"/>
        <w:left w:val="none" w:sz="0" w:space="0" w:color="auto"/>
        <w:bottom w:val="none" w:sz="0" w:space="0" w:color="auto"/>
        <w:right w:val="none" w:sz="0" w:space="0" w:color="auto"/>
      </w:divBdr>
    </w:div>
    <w:div w:id="77529747">
      <w:bodyDiv w:val="1"/>
      <w:marLeft w:val="0"/>
      <w:marRight w:val="0"/>
      <w:marTop w:val="0"/>
      <w:marBottom w:val="0"/>
      <w:divBdr>
        <w:top w:val="none" w:sz="0" w:space="0" w:color="auto"/>
        <w:left w:val="none" w:sz="0" w:space="0" w:color="auto"/>
        <w:bottom w:val="none" w:sz="0" w:space="0" w:color="auto"/>
        <w:right w:val="none" w:sz="0" w:space="0" w:color="auto"/>
      </w:divBdr>
    </w:div>
    <w:div w:id="95948991">
      <w:bodyDiv w:val="1"/>
      <w:marLeft w:val="0"/>
      <w:marRight w:val="0"/>
      <w:marTop w:val="0"/>
      <w:marBottom w:val="0"/>
      <w:divBdr>
        <w:top w:val="none" w:sz="0" w:space="0" w:color="auto"/>
        <w:left w:val="none" w:sz="0" w:space="0" w:color="auto"/>
        <w:bottom w:val="none" w:sz="0" w:space="0" w:color="auto"/>
        <w:right w:val="none" w:sz="0" w:space="0" w:color="auto"/>
      </w:divBdr>
    </w:div>
    <w:div w:id="113250878">
      <w:bodyDiv w:val="1"/>
      <w:marLeft w:val="0"/>
      <w:marRight w:val="0"/>
      <w:marTop w:val="0"/>
      <w:marBottom w:val="0"/>
      <w:divBdr>
        <w:top w:val="none" w:sz="0" w:space="0" w:color="auto"/>
        <w:left w:val="none" w:sz="0" w:space="0" w:color="auto"/>
        <w:bottom w:val="none" w:sz="0" w:space="0" w:color="auto"/>
        <w:right w:val="none" w:sz="0" w:space="0" w:color="auto"/>
      </w:divBdr>
    </w:div>
    <w:div w:id="120074826">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31405054">
      <w:bodyDiv w:val="1"/>
      <w:marLeft w:val="0"/>
      <w:marRight w:val="0"/>
      <w:marTop w:val="0"/>
      <w:marBottom w:val="0"/>
      <w:divBdr>
        <w:top w:val="none" w:sz="0" w:space="0" w:color="auto"/>
        <w:left w:val="none" w:sz="0" w:space="0" w:color="auto"/>
        <w:bottom w:val="none" w:sz="0" w:space="0" w:color="auto"/>
        <w:right w:val="none" w:sz="0" w:space="0" w:color="auto"/>
      </w:divBdr>
    </w:div>
    <w:div w:id="142428053">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79782067">
      <w:bodyDiv w:val="1"/>
      <w:marLeft w:val="0"/>
      <w:marRight w:val="0"/>
      <w:marTop w:val="0"/>
      <w:marBottom w:val="0"/>
      <w:divBdr>
        <w:top w:val="none" w:sz="0" w:space="0" w:color="auto"/>
        <w:left w:val="none" w:sz="0" w:space="0" w:color="auto"/>
        <w:bottom w:val="none" w:sz="0" w:space="0" w:color="auto"/>
        <w:right w:val="none" w:sz="0" w:space="0" w:color="auto"/>
      </w:divBdr>
    </w:div>
    <w:div w:id="184101354">
      <w:bodyDiv w:val="1"/>
      <w:marLeft w:val="0"/>
      <w:marRight w:val="0"/>
      <w:marTop w:val="0"/>
      <w:marBottom w:val="0"/>
      <w:divBdr>
        <w:top w:val="none" w:sz="0" w:space="0" w:color="auto"/>
        <w:left w:val="none" w:sz="0" w:space="0" w:color="auto"/>
        <w:bottom w:val="none" w:sz="0" w:space="0" w:color="auto"/>
        <w:right w:val="none" w:sz="0" w:space="0" w:color="auto"/>
      </w:divBdr>
    </w:div>
    <w:div w:id="198712114">
      <w:bodyDiv w:val="1"/>
      <w:marLeft w:val="0"/>
      <w:marRight w:val="0"/>
      <w:marTop w:val="0"/>
      <w:marBottom w:val="0"/>
      <w:divBdr>
        <w:top w:val="none" w:sz="0" w:space="0" w:color="auto"/>
        <w:left w:val="none" w:sz="0" w:space="0" w:color="auto"/>
        <w:bottom w:val="none" w:sz="0" w:space="0" w:color="auto"/>
        <w:right w:val="none" w:sz="0" w:space="0" w:color="auto"/>
      </w:divBdr>
    </w:div>
    <w:div w:id="212810510">
      <w:bodyDiv w:val="1"/>
      <w:marLeft w:val="0"/>
      <w:marRight w:val="0"/>
      <w:marTop w:val="0"/>
      <w:marBottom w:val="0"/>
      <w:divBdr>
        <w:top w:val="none" w:sz="0" w:space="0" w:color="auto"/>
        <w:left w:val="none" w:sz="0" w:space="0" w:color="auto"/>
        <w:bottom w:val="none" w:sz="0" w:space="0" w:color="auto"/>
        <w:right w:val="none" w:sz="0" w:space="0" w:color="auto"/>
      </w:divBdr>
    </w:div>
    <w:div w:id="213545491">
      <w:bodyDiv w:val="1"/>
      <w:marLeft w:val="0"/>
      <w:marRight w:val="0"/>
      <w:marTop w:val="0"/>
      <w:marBottom w:val="0"/>
      <w:divBdr>
        <w:top w:val="none" w:sz="0" w:space="0" w:color="auto"/>
        <w:left w:val="none" w:sz="0" w:space="0" w:color="auto"/>
        <w:bottom w:val="none" w:sz="0" w:space="0" w:color="auto"/>
        <w:right w:val="none" w:sz="0" w:space="0" w:color="auto"/>
      </w:divBdr>
    </w:div>
    <w:div w:id="221336783">
      <w:bodyDiv w:val="1"/>
      <w:marLeft w:val="0"/>
      <w:marRight w:val="0"/>
      <w:marTop w:val="0"/>
      <w:marBottom w:val="0"/>
      <w:divBdr>
        <w:top w:val="none" w:sz="0" w:space="0" w:color="auto"/>
        <w:left w:val="none" w:sz="0" w:space="0" w:color="auto"/>
        <w:bottom w:val="none" w:sz="0" w:space="0" w:color="auto"/>
        <w:right w:val="none" w:sz="0" w:space="0" w:color="auto"/>
      </w:divBdr>
    </w:div>
    <w:div w:id="250968295">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62763472">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18583247">
      <w:bodyDiv w:val="1"/>
      <w:marLeft w:val="0"/>
      <w:marRight w:val="0"/>
      <w:marTop w:val="0"/>
      <w:marBottom w:val="0"/>
      <w:divBdr>
        <w:top w:val="none" w:sz="0" w:space="0" w:color="auto"/>
        <w:left w:val="none" w:sz="0" w:space="0" w:color="auto"/>
        <w:bottom w:val="none" w:sz="0" w:space="0" w:color="auto"/>
        <w:right w:val="none" w:sz="0" w:space="0" w:color="auto"/>
      </w:divBdr>
    </w:div>
    <w:div w:id="321272362">
      <w:bodyDiv w:val="1"/>
      <w:marLeft w:val="0"/>
      <w:marRight w:val="0"/>
      <w:marTop w:val="0"/>
      <w:marBottom w:val="0"/>
      <w:divBdr>
        <w:top w:val="none" w:sz="0" w:space="0" w:color="auto"/>
        <w:left w:val="none" w:sz="0" w:space="0" w:color="auto"/>
        <w:bottom w:val="none" w:sz="0" w:space="0" w:color="auto"/>
        <w:right w:val="none" w:sz="0" w:space="0" w:color="auto"/>
      </w:divBdr>
    </w:div>
    <w:div w:id="347490030">
      <w:bodyDiv w:val="1"/>
      <w:marLeft w:val="0"/>
      <w:marRight w:val="0"/>
      <w:marTop w:val="0"/>
      <w:marBottom w:val="0"/>
      <w:divBdr>
        <w:top w:val="none" w:sz="0" w:space="0" w:color="auto"/>
        <w:left w:val="none" w:sz="0" w:space="0" w:color="auto"/>
        <w:bottom w:val="none" w:sz="0" w:space="0" w:color="auto"/>
        <w:right w:val="none" w:sz="0" w:space="0" w:color="auto"/>
      </w:divBdr>
    </w:div>
    <w:div w:id="347870681">
      <w:bodyDiv w:val="1"/>
      <w:marLeft w:val="0"/>
      <w:marRight w:val="0"/>
      <w:marTop w:val="0"/>
      <w:marBottom w:val="0"/>
      <w:divBdr>
        <w:top w:val="none" w:sz="0" w:space="0" w:color="auto"/>
        <w:left w:val="none" w:sz="0" w:space="0" w:color="auto"/>
        <w:bottom w:val="none" w:sz="0" w:space="0" w:color="auto"/>
        <w:right w:val="none" w:sz="0" w:space="0" w:color="auto"/>
      </w:divBdr>
    </w:div>
    <w:div w:id="363681033">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69959775">
      <w:bodyDiv w:val="1"/>
      <w:marLeft w:val="0"/>
      <w:marRight w:val="0"/>
      <w:marTop w:val="0"/>
      <w:marBottom w:val="0"/>
      <w:divBdr>
        <w:top w:val="none" w:sz="0" w:space="0" w:color="auto"/>
        <w:left w:val="none" w:sz="0" w:space="0" w:color="auto"/>
        <w:bottom w:val="none" w:sz="0" w:space="0" w:color="auto"/>
        <w:right w:val="none" w:sz="0" w:space="0" w:color="auto"/>
      </w:divBdr>
    </w:div>
    <w:div w:id="370690528">
      <w:bodyDiv w:val="1"/>
      <w:marLeft w:val="0"/>
      <w:marRight w:val="0"/>
      <w:marTop w:val="0"/>
      <w:marBottom w:val="0"/>
      <w:divBdr>
        <w:top w:val="none" w:sz="0" w:space="0" w:color="auto"/>
        <w:left w:val="none" w:sz="0" w:space="0" w:color="auto"/>
        <w:bottom w:val="none" w:sz="0" w:space="0" w:color="auto"/>
        <w:right w:val="none" w:sz="0" w:space="0" w:color="auto"/>
      </w:divBdr>
      <w:divsChild>
        <w:div w:id="738401844">
          <w:marLeft w:val="0"/>
          <w:marRight w:val="0"/>
          <w:marTop w:val="0"/>
          <w:marBottom w:val="0"/>
          <w:divBdr>
            <w:top w:val="none" w:sz="0" w:space="0" w:color="auto"/>
            <w:left w:val="none" w:sz="0" w:space="0" w:color="auto"/>
            <w:bottom w:val="none" w:sz="0" w:space="0" w:color="auto"/>
            <w:right w:val="none" w:sz="0" w:space="0" w:color="auto"/>
          </w:divBdr>
        </w:div>
        <w:div w:id="1266890474">
          <w:marLeft w:val="0"/>
          <w:marRight w:val="0"/>
          <w:marTop w:val="0"/>
          <w:marBottom w:val="0"/>
          <w:divBdr>
            <w:top w:val="none" w:sz="0" w:space="0" w:color="auto"/>
            <w:left w:val="none" w:sz="0" w:space="0" w:color="auto"/>
            <w:bottom w:val="none" w:sz="0" w:space="0" w:color="auto"/>
            <w:right w:val="none" w:sz="0" w:space="0" w:color="auto"/>
          </w:divBdr>
        </w:div>
        <w:div w:id="956520036">
          <w:marLeft w:val="0"/>
          <w:marRight w:val="0"/>
          <w:marTop w:val="0"/>
          <w:marBottom w:val="0"/>
          <w:divBdr>
            <w:top w:val="none" w:sz="0" w:space="0" w:color="auto"/>
            <w:left w:val="none" w:sz="0" w:space="0" w:color="auto"/>
            <w:bottom w:val="none" w:sz="0" w:space="0" w:color="auto"/>
            <w:right w:val="none" w:sz="0" w:space="0" w:color="auto"/>
          </w:divBdr>
        </w:div>
        <w:div w:id="1747917735">
          <w:marLeft w:val="0"/>
          <w:marRight w:val="0"/>
          <w:marTop w:val="0"/>
          <w:marBottom w:val="0"/>
          <w:divBdr>
            <w:top w:val="none" w:sz="0" w:space="0" w:color="auto"/>
            <w:left w:val="none" w:sz="0" w:space="0" w:color="auto"/>
            <w:bottom w:val="none" w:sz="0" w:space="0" w:color="auto"/>
            <w:right w:val="none" w:sz="0" w:space="0" w:color="auto"/>
          </w:divBdr>
        </w:div>
        <w:div w:id="1809395232">
          <w:marLeft w:val="0"/>
          <w:marRight w:val="0"/>
          <w:marTop w:val="0"/>
          <w:marBottom w:val="0"/>
          <w:divBdr>
            <w:top w:val="none" w:sz="0" w:space="0" w:color="auto"/>
            <w:left w:val="none" w:sz="0" w:space="0" w:color="auto"/>
            <w:bottom w:val="none" w:sz="0" w:space="0" w:color="auto"/>
            <w:right w:val="none" w:sz="0" w:space="0" w:color="auto"/>
          </w:divBdr>
        </w:div>
        <w:div w:id="354693144">
          <w:marLeft w:val="0"/>
          <w:marRight w:val="0"/>
          <w:marTop w:val="0"/>
          <w:marBottom w:val="0"/>
          <w:divBdr>
            <w:top w:val="none" w:sz="0" w:space="0" w:color="auto"/>
            <w:left w:val="none" w:sz="0" w:space="0" w:color="auto"/>
            <w:bottom w:val="none" w:sz="0" w:space="0" w:color="auto"/>
            <w:right w:val="none" w:sz="0" w:space="0" w:color="auto"/>
          </w:divBdr>
        </w:div>
        <w:div w:id="525795471">
          <w:marLeft w:val="0"/>
          <w:marRight w:val="0"/>
          <w:marTop w:val="0"/>
          <w:marBottom w:val="0"/>
          <w:divBdr>
            <w:top w:val="none" w:sz="0" w:space="0" w:color="auto"/>
            <w:left w:val="none" w:sz="0" w:space="0" w:color="auto"/>
            <w:bottom w:val="none" w:sz="0" w:space="0" w:color="auto"/>
            <w:right w:val="none" w:sz="0" w:space="0" w:color="auto"/>
          </w:divBdr>
        </w:div>
        <w:div w:id="1668552935">
          <w:marLeft w:val="0"/>
          <w:marRight w:val="0"/>
          <w:marTop w:val="0"/>
          <w:marBottom w:val="0"/>
          <w:divBdr>
            <w:top w:val="none" w:sz="0" w:space="0" w:color="auto"/>
            <w:left w:val="none" w:sz="0" w:space="0" w:color="auto"/>
            <w:bottom w:val="none" w:sz="0" w:space="0" w:color="auto"/>
            <w:right w:val="none" w:sz="0" w:space="0" w:color="auto"/>
          </w:divBdr>
        </w:div>
        <w:div w:id="1398623512">
          <w:marLeft w:val="0"/>
          <w:marRight w:val="0"/>
          <w:marTop w:val="0"/>
          <w:marBottom w:val="0"/>
          <w:divBdr>
            <w:top w:val="none" w:sz="0" w:space="0" w:color="auto"/>
            <w:left w:val="none" w:sz="0" w:space="0" w:color="auto"/>
            <w:bottom w:val="none" w:sz="0" w:space="0" w:color="auto"/>
            <w:right w:val="none" w:sz="0" w:space="0" w:color="auto"/>
          </w:divBdr>
        </w:div>
        <w:div w:id="963462211">
          <w:marLeft w:val="0"/>
          <w:marRight w:val="0"/>
          <w:marTop w:val="0"/>
          <w:marBottom w:val="0"/>
          <w:divBdr>
            <w:top w:val="none" w:sz="0" w:space="0" w:color="auto"/>
            <w:left w:val="none" w:sz="0" w:space="0" w:color="auto"/>
            <w:bottom w:val="none" w:sz="0" w:space="0" w:color="auto"/>
            <w:right w:val="none" w:sz="0" w:space="0" w:color="auto"/>
          </w:divBdr>
        </w:div>
        <w:div w:id="1747914152">
          <w:marLeft w:val="0"/>
          <w:marRight w:val="0"/>
          <w:marTop w:val="0"/>
          <w:marBottom w:val="0"/>
          <w:divBdr>
            <w:top w:val="none" w:sz="0" w:space="0" w:color="auto"/>
            <w:left w:val="none" w:sz="0" w:space="0" w:color="auto"/>
            <w:bottom w:val="none" w:sz="0" w:space="0" w:color="auto"/>
            <w:right w:val="none" w:sz="0" w:space="0" w:color="auto"/>
          </w:divBdr>
        </w:div>
        <w:div w:id="2054678">
          <w:marLeft w:val="0"/>
          <w:marRight w:val="0"/>
          <w:marTop w:val="0"/>
          <w:marBottom w:val="0"/>
          <w:divBdr>
            <w:top w:val="none" w:sz="0" w:space="0" w:color="auto"/>
            <w:left w:val="none" w:sz="0" w:space="0" w:color="auto"/>
            <w:bottom w:val="none" w:sz="0" w:space="0" w:color="auto"/>
            <w:right w:val="none" w:sz="0" w:space="0" w:color="auto"/>
          </w:divBdr>
        </w:div>
      </w:divsChild>
    </w:div>
    <w:div w:id="387263793">
      <w:bodyDiv w:val="1"/>
      <w:marLeft w:val="0"/>
      <w:marRight w:val="0"/>
      <w:marTop w:val="0"/>
      <w:marBottom w:val="0"/>
      <w:divBdr>
        <w:top w:val="none" w:sz="0" w:space="0" w:color="auto"/>
        <w:left w:val="none" w:sz="0" w:space="0" w:color="auto"/>
        <w:bottom w:val="none" w:sz="0" w:space="0" w:color="auto"/>
        <w:right w:val="none" w:sz="0" w:space="0" w:color="auto"/>
      </w:divBdr>
    </w:div>
    <w:div w:id="399989497">
      <w:bodyDiv w:val="1"/>
      <w:marLeft w:val="0"/>
      <w:marRight w:val="0"/>
      <w:marTop w:val="0"/>
      <w:marBottom w:val="0"/>
      <w:divBdr>
        <w:top w:val="none" w:sz="0" w:space="0" w:color="auto"/>
        <w:left w:val="none" w:sz="0" w:space="0" w:color="auto"/>
        <w:bottom w:val="none" w:sz="0" w:space="0" w:color="auto"/>
        <w:right w:val="none" w:sz="0" w:space="0" w:color="auto"/>
      </w:divBdr>
    </w:div>
    <w:div w:id="403063325">
      <w:bodyDiv w:val="1"/>
      <w:marLeft w:val="0"/>
      <w:marRight w:val="0"/>
      <w:marTop w:val="0"/>
      <w:marBottom w:val="0"/>
      <w:divBdr>
        <w:top w:val="none" w:sz="0" w:space="0" w:color="auto"/>
        <w:left w:val="none" w:sz="0" w:space="0" w:color="auto"/>
        <w:bottom w:val="none" w:sz="0" w:space="0" w:color="auto"/>
        <w:right w:val="none" w:sz="0" w:space="0" w:color="auto"/>
      </w:divBdr>
    </w:div>
    <w:div w:id="420490758">
      <w:bodyDiv w:val="1"/>
      <w:marLeft w:val="0"/>
      <w:marRight w:val="0"/>
      <w:marTop w:val="0"/>
      <w:marBottom w:val="0"/>
      <w:divBdr>
        <w:top w:val="none" w:sz="0" w:space="0" w:color="auto"/>
        <w:left w:val="none" w:sz="0" w:space="0" w:color="auto"/>
        <w:bottom w:val="none" w:sz="0" w:space="0" w:color="auto"/>
        <w:right w:val="none" w:sz="0" w:space="0" w:color="auto"/>
      </w:divBdr>
    </w:div>
    <w:div w:id="437533276">
      <w:bodyDiv w:val="1"/>
      <w:marLeft w:val="0"/>
      <w:marRight w:val="0"/>
      <w:marTop w:val="0"/>
      <w:marBottom w:val="0"/>
      <w:divBdr>
        <w:top w:val="none" w:sz="0" w:space="0" w:color="auto"/>
        <w:left w:val="none" w:sz="0" w:space="0" w:color="auto"/>
        <w:bottom w:val="none" w:sz="0" w:space="0" w:color="auto"/>
        <w:right w:val="none" w:sz="0" w:space="0" w:color="auto"/>
      </w:divBdr>
    </w:div>
    <w:div w:id="442653609">
      <w:bodyDiv w:val="1"/>
      <w:marLeft w:val="0"/>
      <w:marRight w:val="0"/>
      <w:marTop w:val="0"/>
      <w:marBottom w:val="0"/>
      <w:divBdr>
        <w:top w:val="none" w:sz="0" w:space="0" w:color="auto"/>
        <w:left w:val="none" w:sz="0" w:space="0" w:color="auto"/>
        <w:bottom w:val="none" w:sz="0" w:space="0" w:color="auto"/>
        <w:right w:val="none" w:sz="0" w:space="0" w:color="auto"/>
      </w:divBdr>
    </w:div>
    <w:div w:id="450629792">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67862989">
      <w:bodyDiv w:val="1"/>
      <w:marLeft w:val="0"/>
      <w:marRight w:val="0"/>
      <w:marTop w:val="0"/>
      <w:marBottom w:val="0"/>
      <w:divBdr>
        <w:top w:val="none" w:sz="0" w:space="0" w:color="auto"/>
        <w:left w:val="none" w:sz="0" w:space="0" w:color="auto"/>
        <w:bottom w:val="none" w:sz="0" w:space="0" w:color="auto"/>
        <w:right w:val="none" w:sz="0" w:space="0" w:color="auto"/>
      </w:divBdr>
    </w:div>
    <w:div w:id="473329860">
      <w:bodyDiv w:val="1"/>
      <w:marLeft w:val="0"/>
      <w:marRight w:val="0"/>
      <w:marTop w:val="0"/>
      <w:marBottom w:val="0"/>
      <w:divBdr>
        <w:top w:val="none" w:sz="0" w:space="0" w:color="auto"/>
        <w:left w:val="none" w:sz="0" w:space="0" w:color="auto"/>
        <w:bottom w:val="none" w:sz="0" w:space="0" w:color="auto"/>
        <w:right w:val="none" w:sz="0" w:space="0" w:color="auto"/>
      </w:divBdr>
    </w:div>
    <w:div w:id="501287263">
      <w:bodyDiv w:val="1"/>
      <w:marLeft w:val="0"/>
      <w:marRight w:val="0"/>
      <w:marTop w:val="0"/>
      <w:marBottom w:val="0"/>
      <w:divBdr>
        <w:top w:val="none" w:sz="0" w:space="0" w:color="auto"/>
        <w:left w:val="none" w:sz="0" w:space="0" w:color="auto"/>
        <w:bottom w:val="none" w:sz="0" w:space="0" w:color="auto"/>
        <w:right w:val="none" w:sz="0" w:space="0" w:color="auto"/>
      </w:divBdr>
    </w:div>
    <w:div w:id="546525491">
      <w:bodyDiv w:val="1"/>
      <w:marLeft w:val="0"/>
      <w:marRight w:val="0"/>
      <w:marTop w:val="0"/>
      <w:marBottom w:val="0"/>
      <w:divBdr>
        <w:top w:val="none" w:sz="0" w:space="0" w:color="auto"/>
        <w:left w:val="none" w:sz="0" w:space="0" w:color="auto"/>
        <w:bottom w:val="none" w:sz="0" w:space="0" w:color="auto"/>
        <w:right w:val="none" w:sz="0" w:space="0" w:color="auto"/>
      </w:divBdr>
    </w:div>
    <w:div w:id="556165256">
      <w:bodyDiv w:val="1"/>
      <w:marLeft w:val="0"/>
      <w:marRight w:val="0"/>
      <w:marTop w:val="0"/>
      <w:marBottom w:val="0"/>
      <w:divBdr>
        <w:top w:val="none" w:sz="0" w:space="0" w:color="auto"/>
        <w:left w:val="none" w:sz="0" w:space="0" w:color="auto"/>
        <w:bottom w:val="none" w:sz="0" w:space="0" w:color="auto"/>
        <w:right w:val="none" w:sz="0" w:space="0" w:color="auto"/>
      </w:divBdr>
    </w:div>
    <w:div w:id="561256670">
      <w:bodyDiv w:val="1"/>
      <w:marLeft w:val="0"/>
      <w:marRight w:val="0"/>
      <w:marTop w:val="0"/>
      <w:marBottom w:val="0"/>
      <w:divBdr>
        <w:top w:val="none" w:sz="0" w:space="0" w:color="auto"/>
        <w:left w:val="none" w:sz="0" w:space="0" w:color="auto"/>
        <w:bottom w:val="none" w:sz="0" w:space="0" w:color="auto"/>
        <w:right w:val="none" w:sz="0" w:space="0" w:color="auto"/>
      </w:divBdr>
    </w:div>
    <w:div w:id="585651653">
      <w:bodyDiv w:val="1"/>
      <w:marLeft w:val="0"/>
      <w:marRight w:val="0"/>
      <w:marTop w:val="0"/>
      <w:marBottom w:val="0"/>
      <w:divBdr>
        <w:top w:val="none" w:sz="0" w:space="0" w:color="auto"/>
        <w:left w:val="none" w:sz="0" w:space="0" w:color="auto"/>
        <w:bottom w:val="none" w:sz="0" w:space="0" w:color="auto"/>
        <w:right w:val="none" w:sz="0" w:space="0" w:color="auto"/>
      </w:divBdr>
    </w:div>
    <w:div w:id="595214568">
      <w:bodyDiv w:val="1"/>
      <w:marLeft w:val="0"/>
      <w:marRight w:val="0"/>
      <w:marTop w:val="0"/>
      <w:marBottom w:val="0"/>
      <w:divBdr>
        <w:top w:val="none" w:sz="0" w:space="0" w:color="auto"/>
        <w:left w:val="none" w:sz="0" w:space="0" w:color="auto"/>
        <w:bottom w:val="none" w:sz="0" w:space="0" w:color="auto"/>
        <w:right w:val="none" w:sz="0" w:space="0" w:color="auto"/>
      </w:divBdr>
    </w:div>
    <w:div w:id="610285954">
      <w:bodyDiv w:val="1"/>
      <w:marLeft w:val="0"/>
      <w:marRight w:val="0"/>
      <w:marTop w:val="0"/>
      <w:marBottom w:val="0"/>
      <w:divBdr>
        <w:top w:val="none" w:sz="0" w:space="0" w:color="auto"/>
        <w:left w:val="none" w:sz="0" w:space="0" w:color="auto"/>
        <w:bottom w:val="none" w:sz="0" w:space="0" w:color="auto"/>
        <w:right w:val="none" w:sz="0" w:space="0" w:color="auto"/>
      </w:divBdr>
    </w:div>
    <w:div w:id="615648164">
      <w:bodyDiv w:val="1"/>
      <w:marLeft w:val="0"/>
      <w:marRight w:val="0"/>
      <w:marTop w:val="0"/>
      <w:marBottom w:val="0"/>
      <w:divBdr>
        <w:top w:val="none" w:sz="0" w:space="0" w:color="auto"/>
        <w:left w:val="none" w:sz="0" w:space="0" w:color="auto"/>
        <w:bottom w:val="none" w:sz="0" w:space="0" w:color="auto"/>
        <w:right w:val="none" w:sz="0" w:space="0" w:color="auto"/>
      </w:divBdr>
    </w:div>
    <w:div w:id="647245605">
      <w:bodyDiv w:val="1"/>
      <w:marLeft w:val="0"/>
      <w:marRight w:val="0"/>
      <w:marTop w:val="0"/>
      <w:marBottom w:val="0"/>
      <w:divBdr>
        <w:top w:val="none" w:sz="0" w:space="0" w:color="auto"/>
        <w:left w:val="none" w:sz="0" w:space="0" w:color="auto"/>
        <w:bottom w:val="none" w:sz="0" w:space="0" w:color="auto"/>
        <w:right w:val="none" w:sz="0" w:space="0" w:color="auto"/>
      </w:divBdr>
    </w:div>
    <w:div w:id="653726480">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0816846">
      <w:bodyDiv w:val="1"/>
      <w:marLeft w:val="0"/>
      <w:marRight w:val="0"/>
      <w:marTop w:val="0"/>
      <w:marBottom w:val="0"/>
      <w:divBdr>
        <w:top w:val="none" w:sz="0" w:space="0" w:color="auto"/>
        <w:left w:val="none" w:sz="0" w:space="0" w:color="auto"/>
        <w:bottom w:val="none" w:sz="0" w:space="0" w:color="auto"/>
        <w:right w:val="none" w:sz="0" w:space="0" w:color="auto"/>
      </w:divBdr>
    </w:div>
    <w:div w:id="664355660">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77736040">
      <w:bodyDiv w:val="1"/>
      <w:marLeft w:val="0"/>
      <w:marRight w:val="0"/>
      <w:marTop w:val="0"/>
      <w:marBottom w:val="0"/>
      <w:divBdr>
        <w:top w:val="none" w:sz="0" w:space="0" w:color="auto"/>
        <w:left w:val="none" w:sz="0" w:space="0" w:color="auto"/>
        <w:bottom w:val="none" w:sz="0" w:space="0" w:color="auto"/>
        <w:right w:val="none" w:sz="0" w:space="0" w:color="auto"/>
      </w:divBdr>
    </w:div>
    <w:div w:id="680667961">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37822203">
      <w:bodyDiv w:val="1"/>
      <w:marLeft w:val="0"/>
      <w:marRight w:val="0"/>
      <w:marTop w:val="0"/>
      <w:marBottom w:val="0"/>
      <w:divBdr>
        <w:top w:val="none" w:sz="0" w:space="0" w:color="auto"/>
        <w:left w:val="none" w:sz="0" w:space="0" w:color="auto"/>
        <w:bottom w:val="none" w:sz="0" w:space="0" w:color="auto"/>
        <w:right w:val="none" w:sz="0" w:space="0" w:color="auto"/>
      </w:divBdr>
    </w:div>
    <w:div w:id="738331493">
      <w:bodyDiv w:val="1"/>
      <w:marLeft w:val="0"/>
      <w:marRight w:val="0"/>
      <w:marTop w:val="0"/>
      <w:marBottom w:val="0"/>
      <w:divBdr>
        <w:top w:val="none" w:sz="0" w:space="0" w:color="auto"/>
        <w:left w:val="none" w:sz="0" w:space="0" w:color="auto"/>
        <w:bottom w:val="none" w:sz="0" w:space="0" w:color="auto"/>
        <w:right w:val="none" w:sz="0" w:space="0" w:color="auto"/>
      </w:divBdr>
    </w:div>
    <w:div w:id="739987978">
      <w:bodyDiv w:val="1"/>
      <w:marLeft w:val="0"/>
      <w:marRight w:val="0"/>
      <w:marTop w:val="0"/>
      <w:marBottom w:val="0"/>
      <w:divBdr>
        <w:top w:val="none" w:sz="0" w:space="0" w:color="auto"/>
        <w:left w:val="none" w:sz="0" w:space="0" w:color="auto"/>
        <w:bottom w:val="none" w:sz="0" w:space="0" w:color="auto"/>
        <w:right w:val="none" w:sz="0" w:space="0" w:color="auto"/>
      </w:divBdr>
    </w:div>
    <w:div w:id="756445804">
      <w:bodyDiv w:val="1"/>
      <w:marLeft w:val="0"/>
      <w:marRight w:val="0"/>
      <w:marTop w:val="0"/>
      <w:marBottom w:val="0"/>
      <w:divBdr>
        <w:top w:val="none" w:sz="0" w:space="0" w:color="auto"/>
        <w:left w:val="none" w:sz="0" w:space="0" w:color="auto"/>
        <w:bottom w:val="none" w:sz="0" w:space="0" w:color="auto"/>
        <w:right w:val="none" w:sz="0" w:space="0" w:color="auto"/>
      </w:divBdr>
    </w:div>
    <w:div w:id="766390848">
      <w:bodyDiv w:val="1"/>
      <w:marLeft w:val="0"/>
      <w:marRight w:val="0"/>
      <w:marTop w:val="0"/>
      <w:marBottom w:val="0"/>
      <w:divBdr>
        <w:top w:val="none" w:sz="0" w:space="0" w:color="auto"/>
        <w:left w:val="none" w:sz="0" w:space="0" w:color="auto"/>
        <w:bottom w:val="none" w:sz="0" w:space="0" w:color="auto"/>
        <w:right w:val="none" w:sz="0" w:space="0" w:color="auto"/>
      </w:divBdr>
    </w:div>
    <w:div w:id="772825479">
      <w:bodyDiv w:val="1"/>
      <w:marLeft w:val="0"/>
      <w:marRight w:val="0"/>
      <w:marTop w:val="0"/>
      <w:marBottom w:val="0"/>
      <w:divBdr>
        <w:top w:val="none" w:sz="0" w:space="0" w:color="auto"/>
        <w:left w:val="none" w:sz="0" w:space="0" w:color="auto"/>
        <w:bottom w:val="none" w:sz="0" w:space="0" w:color="auto"/>
        <w:right w:val="none" w:sz="0" w:space="0" w:color="auto"/>
      </w:divBdr>
    </w:div>
    <w:div w:id="798112784">
      <w:bodyDiv w:val="1"/>
      <w:marLeft w:val="0"/>
      <w:marRight w:val="0"/>
      <w:marTop w:val="0"/>
      <w:marBottom w:val="0"/>
      <w:divBdr>
        <w:top w:val="none" w:sz="0" w:space="0" w:color="auto"/>
        <w:left w:val="none" w:sz="0" w:space="0" w:color="auto"/>
        <w:bottom w:val="none" w:sz="0" w:space="0" w:color="auto"/>
        <w:right w:val="none" w:sz="0" w:space="0" w:color="auto"/>
      </w:divBdr>
    </w:div>
    <w:div w:id="805392139">
      <w:bodyDiv w:val="1"/>
      <w:marLeft w:val="0"/>
      <w:marRight w:val="0"/>
      <w:marTop w:val="0"/>
      <w:marBottom w:val="0"/>
      <w:divBdr>
        <w:top w:val="none" w:sz="0" w:space="0" w:color="auto"/>
        <w:left w:val="none" w:sz="0" w:space="0" w:color="auto"/>
        <w:bottom w:val="none" w:sz="0" w:space="0" w:color="auto"/>
        <w:right w:val="none" w:sz="0" w:space="0" w:color="auto"/>
      </w:divBdr>
    </w:div>
    <w:div w:id="835070369">
      <w:bodyDiv w:val="1"/>
      <w:marLeft w:val="0"/>
      <w:marRight w:val="0"/>
      <w:marTop w:val="0"/>
      <w:marBottom w:val="0"/>
      <w:divBdr>
        <w:top w:val="none" w:sz="0" w:space="0" w:color="auto"/>
        <w:left w:val="none" w:sz="0" w:space="0" w:color="auto"/>
        <w:bottom w:val="none" w:sz="0" w:space="0" w:color="auto"/>
        <w:right w:val="none" w:sz="0" w:space="0" w:color="auto"/>
      </w:divBdr>
    </w:div>
    <w:div w:id="843327041">
      <w:bodyDiv w:val="1"/>
      <w:marLeft w:val="0"/>
      <w:marRight w:val="0"/>
      <w:marTop w:val="0"/>
      <w:marBottom w:val="0"/>
      <w:divBdr>
        <w:top w:val="none" w:sz="0" w:space="0" w:color="auto"/>
        <w:left w:val="none" w:sz="0" w:space="0" w:color="auto"/>
        <w:bottom w:val="none" w:sz="0" w:space="0" w:color="auto"/>
        <w:right w:val="none" w:sz="0" w:space="0" w:color="auto"/>
      </w:divBdr>
    </w:div>
    <w:div w:id="868182137">
      <w:bodyDiv w:val="1"/>
      <w:marLeft w:val="0"/>
      <w:marRight w:val="0"/>
      <w:marTop w:val="0"/>
      <w:marBottom w:val="0"/>
      <w:divBdr>
        <w:top w:val="none" w:sz="0" w:space="0" w:color="auto"/>
        <w:left w:val="none" w:sz="0" w:space="0" w:color="auto"/>
        <w:bottom w:val="none" w:sz="0" w:space="0" w:color="auto"/>
        <w:right w:val="none" w:sz="0" w:space="0" w:color="auto"/>
      </w:divBdr>
    </w:div>
    <w:div w:id="905460206">
      <w:bodyDiv w:val="1"/>
      <w:marLeft w:val="0"/>
      <w:marRight w:val="0"/>
      <w:marTop w:val="0"/>
      <w:marBottom w:val="0"/>
      <w:divBdr>
        <w:top w:val="none" w:sz="0" w:space="0" w:color="auto"/>
        <w:left w:val="none" w:sz="0" w:space="0" w:color="auto"/>
        <w:bottom w:val="none" w:sz="0" w:space="0" w:color="auto"/>
        <w:right w:val="none" w:sz="0" w:space="0" w:color="auto"/>
      </w:divBdr>
    </w:div>
    <w:div w:id="957564537">
      <w:bodyDiv w:val="1"/>
      <w:marLeft w:val="0"/>
      <w:marRight w:val="0"/>
      <w:marTop w:val="0"/>
      <w:marBottom w:val="0"/>
      <w:divBdr>
        <w:top w:val="none" w:sz="0" w:space="0" w:color="auto"/>
        <w:left w:val="none" w:sz="0" w:space="0" w:color="auto"/>
        <w:bottom w:val="none" w:sz="0" w:space="0" w:color="auto"/>
        <w:right w:val="none" w:sz="0" w:space="0" w:color="auto"/>
      </w:divBdr>
    </w:div>
    <w:div w:id="966855298">
      <w:bodyDiv w:val="1"/>
      <w:marLeft w:val="0"/>
      <w:marRight w:val="0"/>
      <w:marTop w:val="0"/>
      <w:marBottom w:val="0"/>
      <w:divBdr>
        <w:top w:val="none" w:sz="0" w:space="0" w:color="auto"/>
        <w:left w:val="none" w:sz="0" w:space="0" w:color="auto"/>
        <w:bottom w:val="none" w:sz="0" w:space="0" w:color="auto"/>
        <w:right w:val="none" w:sz="0" w:space="0" w:color="auto"/>
      </w:divBdr>
    </w:div>
    <w:div w:id="978615055">
      <w:bodyDiv w:val="1"/>
      <w:marLeft w:val="0"/>
      <w:marRight w:val="0"/>
      <w:marTop w:val="0"/>
      <w:marBottom w:val="0"/>
      <w:divBdr>
        <w:top w:val="none" w:sz="0" w:space="0" w:color="auto"/>
        <w:left w:val="none" w:sz="0" w:space="0" w:color="auto"/>
        <w:bottom w:val="none" w:sz="0" w:space="0" w:color="auto"/>
        <w:right w:val="none" w:sz="0" w:space="0" w:color="auto"/>
      </w:divBdr>
    </w:div>
    <w:div w:id="999118888">
      <w:bodyDiv w:val="1"/>
      <w:marLeft w:val="0"/>
      <w:marRight w:val="0"/>
      <w:marTop w:val="0"/>
      <w:marBottom w:val="0"/>
      <w:divBdr>
        <w:top w:val="none" w:sz="0" w:space="0" w:color="auto"/>
        <w:left w:val="none" w:sz="0" w:space="0" w:color="auto"/>
        <w:bottom w:val="none" w:sz="0" w:space="0" w:color="auto"/>
        <w:right w:val="none" w:sz="0" w:space="0" w:color="auto"/>
      </w:divBdr>
    </w:div>
    <w:div w:id="1011759055">
      <w:bodyDiv w:val="1"/>
      <w:marLeft w:val="0"/>
      <w:marRight w:val="0"/>
      <w:marTop w:val="0"/>
      <w:marBottom w:val="0"/>
      <w:divBdr>
        <w:top w:val="none" w:sz="0" w:space="0" w:color="auto"/>
        <w:left w:val="none" w:sz="0" w:space="0" w:color="auto"/>
        <w:bottom w:val="none" w:sz="0" w:space="0" w:color="auto"/>
        <w:right w:val="none" w:sz="0" w:space="0" w:color="auto"/>
      </w:divBdr>
    </w:div>
    <w:div w:id="1017580600">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29841724">
      <w:bodyDiv w:val="1"/>
      <w:marLeft w:val="0"/>
      <w:marRight w:val="0"/>
      <w:marTop w:val="0"/>
      <w:marBottom w:val="0"/>
      <w:divBdr>
        <w:top w:val="none" w:sz="0" w:space="0" w:color="auto"/>
        <w:left w:val="none" w:sz="0" w:space="0" w:color="auto"/>
        <w:bottom w:val="none" w:sz="0" w:space="0" w:color="auto"/>
        <w:right w:val="none" w:sz="0" w:space="0" w:color="auto"/>
      </w:divBdr>
    </w:div>
    <w:div w:id="1046562002">
      <w:bodyDiv w:val="1"/>
      <w:marLeft w:val="0"/>
      <w:marRight w:val="0"/>
      <w:marTop w:val="0"/>
      <w:marBottom w:val="0"/>
      <w:divBdr>
        <w:top w:val="none" w:sz="0" w:space="0" w:color="auto"/>
        <w:left w:val="none" w:sz="0" w:space="0" w:color="auto"/>
        <w:bottom w:val="none" w:sz="0" w:space="0" w:color="auto"/>
        <w:right w:val="none" w:sz="0" w:space="0" w:color="auto"/>
      </w:divBdr>
    </w:div>
    <w:div w:id="1056008444">
      <w:bodyDiv w:val="1"/>
      <w:marLeft w:val="0"/>
      <w:marRight w:val="0"/>
      <w:marTop w:val="0"/>
      <w:marBottom w:val="0"/>
      <w:divBdr>
        <w:top w:val="none" w:sz="0" w:space="0" w:color="auto"/>
        <w:left w:val="none" w:sz="0" w:space="0" w:color="auto"/>
        <w:bottom w:val="none" w:sz="0" w:space="0" w:color="auto"/>
        <w:right w:val="none" w:sz="0" w:space="0" w:color="auto"/>
      </w:divBdr>
    </w:div>
    <w:div w:id="1067343500">
      <w:bodyDiv w:val="1"/>
      <w:marLeft w:val="0"/>
      <w:marRight w:val="0"/>
      <w:marTop w:val="0"/>
      <w:marBottom w:val="0"/>
      <w:divBdr>
        <w:top w:val="none" w:sz="0" w:space="0" w:color="auto"/>
        <w:left w:val="none" w:sz="0" w:space="0" w:color="auto"/>
        <w:bottom w:val="none" w:sz="0" w:space="0" w:color="auto"/>
        <w:right w:val="none" w:sz="0" w:space="0" w:color="auto"/>
      </w:divBdr>
    </w:div>
    <w:div w:id="1079790270">
      <w:bodyDiv w:val="1"/>
      <w:marLeft w:val="0"/>
      <w:marRight w:val="0"/>
      <w:marTop w:val="0"/>
      <w:marBottom w:val="0"/>
      <w:divBdr>
        <w:top w:val="none" w:sz="0" w:space="0" w:color="auto"/>
        <w:left w:val="none" w:sz="0" w:space="0" w:color="auto"/>
        <w:bottom w:val="none" w:sz="0" w:space="0" w:color="auto"/>
        <w:right w:val="none" w:sz="0" w:space="0" w:color="auto"/>
      </w:divBdr>
    </w:div>
    <w:div w:id="1103574036">
      <w:bodyDiv w:val="1"/>
      <w:marLeft w:val="0"/>
      <w:marRight w:val="0"/>
      <w:marTop w:val="0"/>
      <w:marBottom w:val="0"/>
      <w:divBdr>
        <w:top w:val="none" w:sz="0" w:space="0" w:color="auto"/>
        <w:left w:val="none" w:sz="0" w:space="0" w:color="auto"/>
        <w:bottom w:val="none" w:sz="0" w:space="0" w:color="auto"/>
        <w:right w:val="none" w:sz="0" w:space="0" w:color="auto"/>
      </w:divBdr>
    </w:div>
    <w:div w:id="1109206951">
      <w:bodyDiv w:val="1"/>
      <w:marLeft w:val="0"/>
      <w:marRight w:val="0"/>
      <w:marTop w:val="0"/>
      <w:marBottom w:val="0"/>
      <w:divBdr>
        <w:top w:val="none" w:sz="0" w:space="0" w:color="auto"/>
        <w:left w:val="none" w:sz="0" w:space="0" w:color="auto"/>
        <w:bottom w:val="none" w:sz="0" w:space="0" w:color="auto"/>
        <w:right w:val="none" w:sz="0" w:space="0" w:color="auto"/>
      </w:divBdr>
    </w:div>
    <w:div w:id="1117867933">
      <w:bodyDiv w:val="1"/>
      <w:marLeft w:val="0"/>
      <w:marRight w:val="0"/>
      <w:marTop w:val="0"/>
      <w:marBottom w:val="0"/>
      <w:divBdr>
        <w:top w:val="none" w:sz="0" w:space="0" w:color="auto"/>
        <w:left w:val="none" w:sz="0" w:space="0" w:color="auto"/>
        <w:bottom w:val="none" w:sz="0" w:space="0" w:color="auto"/>
        <w:right w:val="none" w:sz="0" w:space="0" w:color="auto"/>
      </w:divBdr>
    </w:div>
    <w:div w:id="1119446126">
      <w:bodyDiv w:val="1"/>
      <w:marLeft w:val="0"/>
      <w:marRight w:val="0"/>
      <w:marTop w:val="0"/>
      <w:marBottom w:val="0"/>
      <w:divBdr>
        <w:top w:val="none" w:sz="0" w:space="0" w:color="auto"/>
        <w:left w:val="none" w:sz="0" w:space="0" w:color="auto"/>
        <w:bottom w:val="none" w:sz="0" w:space="0" w:color="auto"/>
        <w:right w:val="none" w:sz="0" w:space="0" w:color="auto"/>
      </w:divBdr>
    </w:div>
    <w:div w:id="1140616486">
      <w:bodyDiv w:val="1"/>
      <w:marLeft w:val="0"/>
      <w:marRight w:val="0"/>
      <w:marTop w:val="0"/>
      <w:marBottom w:val="0"/>
      <w:divBdr>
        <w:top w:val="none" w:sz="0" w:space="0" w:color="auto"/>
        <w:left w:val="none" w:sz="0" w:space="0" w:color="auto"/>
        <w:bottom w:val="none" w:sz="0" w:space="0" w:color="auto"/>
        <w:right w:val="none" w:sz="0" w:space="0" w:color="auto"/>
      </w:divBdr>
    </w:div>
    <w:div w:id="1143229463">
      <w:bodyDiv w:val="1"/>
      <w:marLeft w:val="0"/>
      <w:marRight w:val="0"/>
      <w:marTop w:val="0"/>
      <w:marBottom w:val="0"/>
      <w:divBdr>
        <w:top w:val="none" w:sz="0" w:space="0" w:color="auto"/>
        <w:left w:val="none" w:sz="0" w:space="0" w:color="auto"/>
        <w:bottom w:val="none" w:sz="0" w:space="0" w:color="auto"/>
        <w:right w:val="none" w:sz="0" w:space="0" w:color="auto"/>
      </w:divBdr>
    </w:div>
    <w:div w:id="1154368411">
      <w:bodyDiv w:val="1"/>
      <w:marLeft w:val="0"/>
      <w:marRight w:val="0"/>
      <w:marTop w:val="0"/>
      <w:marBottom w:val="0"/>
      <w:divBdr>
        <w:top w:val="none" w:sz="0" w:space="0" w:color="auto"/>
        <w:left w:val="none" w:sz="0" w:space="0" w:color="auto"/>
        <w:bottom w:val="none" w:sz="0" w:space="0" w:color="auto"/>
        <w:right w:val="none" w:sz="0" w:space="0" w:color="auto"/>
      </w:divBdr>
    </w:div>
    <w:div w:id="1155951596">
      <w:bodyDiv w:val="1"/>
      <w:marLeft w:val="0"/>
      <w:marRight w:val="0"/>
      <w:marTop w:val="0"/>
      <w:marBottom w:val="0"/>
      <w:divBdr>
        <w:top w:val="none" w:sz="0" w:space="0" w:color="auto"/>
        <w:left w:val="none" w:sz="0" w:space="0" w:color="auto"/>
        <w:bottom w:val="none" w:sz="0" w:space="0" w:color="auto"/>
        <w:right w:val="none" w:sz="0" w:space="0" w:color="auto"/>
      </w:divBdr>
    </w:div>
    <w:div w:id="1159691423">
      <w:bodyDiv w:val="1"/>
      <w:marLeft w:val="0"/>
      <w:marRight w:val="0"/>
      <w:marTop w:val="0"/>
      <w:marBottom w:val="0"/>
      <w:divBdr>
        <w:top w:val="none" w:sz="0" w:space="0" w:color="auto"/>
        <w:left w:val="none" w:sz="0" w:space="0" w:color="auto"/>
        <w:bottom w:val="none" w:sz="0" w:space="0" w:color="auto"/>
        <w:right w:val="none" w:sz="0" w:space="0" w:color="auto"/>
      </w:divBdr>
    </w:div>
    <w:div w:id="1172574572">
      <w:bodyDiv w:val="1"/>
      <w:marLeft w:val="0"/>
      <w:marRight w:val="0"/>
      <w:marTop w:val="0"/>
      <w:marBottom w:val="0"/>
      <w:divBdr>
        <w:top w:val="none" w:sz="0" w:space="0" w:color="auto"/>
        <w:left w:val="none" w:sz="0" w:space="0" w:color="auto"/>
        <w:bottom w:val="none" w:sz="0" w:space="0" w:color="auto"/>
        <w:right w:val="none" w:sz="0" w:space="0" w:color="auto"/>
      </w:divBdr>
    </w:div>
    <w:div w:id="1172837087">
      <w:bodyDiv w:val="1"/>
      <w:marLeft w:val="0"/>
      <w:marRight w:val="0"/>
      <w:marTop w:val="0"/>
      <w:marBottom w:val="0"/>
      <w:divBdr>
        <w:top w:val="none" w:sz="0" w:space="0" w:color="auto"/>
        <w:left w:val="none" w:sz="0" w:space="0" w:color="auto"/>
        <w:bottom w:val="none" w:sz="0" w:space="0" w:color="auto"/>
        <w:right w:val="none" w:sz="0" w:space="0" w:color="auto"/>
      </w:divBdr>
    </w:div>
    <w:div w:id="1175922080">
      <w:bodyDiv w:val="1"/>
      <w:marLeft w:val="0"/>
      <w:marRight w:val="0"/>
      <w:marTop w:val="0"/>
      <w:marBottom w:val="0"/>
      <w:divBdr>
        <w:top w:val="none" w:sz="0" w:space="0" w:color="auto"/>
        <w:left w:val="none" w:sz="0" w:space="0" w:color="auto"/>
        <w:bottom w:val="none" w:sz="0" w:space="0" w:color="auto"/>
        <w:right w:val="none" w:sz="0" w:space="0" w:color="auto"/>
      </w:divBdr>
    </w:div>
    <w:div w:id="1180391864">
      <w:bodyDiv w:val="1"/>
      <w:marLeft w:val="0"/>
      <w:marRight w:val="0"/>
      <w:marTop w:val="0"/>
      <w:marBottom w:val="0"/>
      <w:divBdr>
        <w:top w:val="none" w:sz="0" w:space="0" w:color="auto"/>
        <w:left w:val="none" w:sz="0" w:space="0" w:color="auto"/>
        <w:bottom w:val="none" w:sz="0" w:space="0" w:color="auto"/>
        <w:right w:val="none" w:sz="0" w:space="0" w:color="auto"/>
      </w:divBdr>
    </w:div>
    <w:div w:id="1181434690">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00702374">
      <w:bodyDiv w:val="1"/>
      <w:marLeft w:val="0"/>
      <w:marRight w:val="0"/>
      <w:marTop w:val="0"/>
      <w:marBottom w:val="0"/>
      <w:divBdr>
        <w:top w:val="none" w:sz="0" w:space="0" w:color="auto"/>
        <w:left w:val="none" w:sz="0" w:space="0" w:color="auto"/>
        <w:bottom w:val="none" w:sz="0" w:space="0" w:color="auto"/>
        <w:right w:val="none" w:sz="0" w:space="0" w:color="auto"/>
      </w:divBdr>
    </w:div>
    <w:div w:id="1208300413">
      <w:bodyDiv w:val="1"/>
      <w:marLeft w:val="0"/>
      <w:marRight w:val="0"/>
      <w:marTop w:val="0"/>
      <w:marBottom w:val="0"/>
      <w:divBdr>
        <w:top w:val="none" w:sz="0" w:space="0" w:color="auto"/>
        <w:left w:val="none" w:sz="0" w:space="0" w:color="auto"/>
        <w:bottom w:val="none" w:sz="0" w:space="0" w:color="auto"/>
        <w:right w:val="none" w:sz="0" w:space="0" w:color="auto"/>
      </w:divBdr>
    </w:div>
    <w:div w:id="1209953075">
      <w:bodyDiv w:val="1"/>
      <w:marLeft w:val="0"/>
      <w:marRight w:val="0"/>
      <w:marTop w:val="0"/>
      <w:marBottom w:val="0"/>
      <w:divBdr>
        <w:top w:val="none" w:sz="0" w:space="0" w:color="auto"/>
        <w:left w:val="none" w:sz="0" w:space="0" w:color="auto"/>
        <w:bottom w:val="none" w:sz="0" w:space="0" w:color="auto"/>
        <w:right w:val="none" w:sz="0" w:space="0" w:color="auto"/>
      </w:divBdr>
    </w:div>
    <w:div w:id="1214653898">
      <w:bodyDiv w:val="1"/>
      <w:marLeft w:val="0"/>
      <w:marRight w:val="0"/>
      <w:marTop w:val="0"/>
      <w:marBottom w:val="0"/>
      <w:divBdr>
        <w:top w:val="none" w:sz="0" w:space="0" w:color="auto"/>
        <w:left w:val="none" w:sz="0" w:space="0" w:color="auto"/>
        <w:bottom w:val="none" w:sz="0" w:space="0" w:color="auto"/>
        <w:right w:val="none" w:sz="0" w:space="0" w:color="auto"/>
      </w:divBdr>
    </w:div>
    <w:div w:id="1257054215">
      <w:bodyDiv w:val="1"/>
      <w:marLeft w:val="0"/>
      <w:marRight w:val="0"/>
      <w:marTop w:val="0"/>
      <w:marBottom w:val="0"/>
      <w:divBdr>
        <w:top w:val="none" w:sz="0" w:space="0" w:color="auto"/>
        <w:left w:val="none" w:sz="0" w:space="0" w:color="auto"/>
        <w:bottom w:val="none" w:sz="0" w:space="0" w:color="auto"/>
        <w:right w:val="none" w:sz="0" w:space="0" w:color="auto"/>
      </w:divBdr>
    </w:div>
    <w:div w:id="1269772818">
      <w:bodyDiv w:val="1"/>
      <w:marLeft w:val="0"/>
      <w:marRight w:val="0"/>
      <w:marTop w:val="0"/>
      <w:marBottom w:val="0"/>
      <w:divBdr>
        <w:top w:val="none" w:sz="0" w:space="0" w:color="auto"/>
        <w:left w:val="none" w:sz="0" w:space="0" w:color="auto"/>
        <w:bottom w:val="none" w:sz="0" w:space="0" w:color="auto"/>
        <w:right w:val="none" w:sz="0" w:space="0" w:color="auto"/>
      </w:divBdr>
    </w:div>
    <w:div w:id="1274939316">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82541747">
      <w:bodyDiv w:val="1"/>
      <w:marLeft w:val="0"/>
      <w:marRight w:val="0"/>
      <w:marTop w:val="0"/>
      <w:marBottom w:val="0"/>
      <w:divBdr>
        <w:top w:val="none" w:sz="0" w:space="0" w:color="auto"/>
        <w:left w:val="none" w:sz="0" w:space="0" w:color="auto"/>
        <w:bottom w:val="none" w:sz="0" w:space="0" w:color="auto"/>
        <w:right w:val="none" w:sz="0" w:space="0" w:color="auto"/>
      </w:divBdr>
    </w:div>
    <w:div w:id="1303391395">
      <w:bodyDiv w:val="1"/>
      <w:marLeft w:val="0"/>
      <w:marRight w:val="0"/>
      <w:marTop w:val="0"/>
      <w:marBottom w:val="0"/>
      <w:divBdr>
        <w:top w:val="none" w:sz="0" w:space="0" w:color="auto"/>
        <w:left w:val="none" w:sz="0" w:space="0" w:color="auto"/>
        <w:bottom w:val="none" w:sz="0" w:space="0" w:color="auto"/>
        <w:right w:val="none" w:sz="0" w:space="0" w:color="auto"/>
      </w:divBdr>
    </w:div>
    <w:div w:id="1321352346">
      <w:bodyDiv w:val="1"/>
      <w:marLeft w:val="0"/>
      <w:marRight w:val="0"/>
      <w:marTop w:val="0"/>
      <w:marBottom w:val="0"/>
      <w:divBdr>
        <w:top w:val="none" w:sz="0" w:space="0" w:color="auto"/>
        <w:left w:val="none" w:sz="0" w:space="0" w:color="auto"/>
        <w:bottom w:val="none" w:sz="0" w:space="0" w:color="auto"/>
        <w:right w:val="none" w:sz="0" w:space="0" w:color="auto"/>
      </w:divBdr>
    </w:div>
    <w:div w:id="1322004846">
      <w:bodyDiv w:val="1"/>
      <w:marLeft w:val="0"/>
      <w:marRight w:val="0"/>
      <w:marTop w:val="0"/>
      <w:marBottom w:val="0"/>
      <w:divBdr>
        <w:top w:val="none" w:sz="0" w:space="0" w:color="auto"/>
        <w:left w:val="none" w:sz="0" w:space="0" w:color="auto"/>
        <w:bottom w:val="none" w:sz="0" w:space="0" w:color="auto"/>
        <w:right w:val="none" w:sz="0" w:space="0" w:color="auto"/>
      </w:divBdr>
    </w:div>
    <w:div w:id="1335303389">
      <w:bodyDiv w:val="1"/>
      <w:marLeft w:val="0"/>
      <w:marRight w:val="0"/>
      <w:marTop w:val="0"/>
      <w:marBottom w:val="0"/>
      <w:divBdr>
        <w:top w:val="none" w:sz="0" w:space="0" w:color="auto"/>
        <w:left w:val="none" w:sz="0" w:space="0" w:color="auto"/>
        <w:bottom w:val="none" w:sz="0" w:space="0" w:color="auto"/>
        <w:right w:val="none" w:sz="0" w:space="0" w:color="auto"/>
      </w:divBdr>
    </w:div>
    <w:div w:id="1338653699">
      <w:bodyDiv w:val="1"/>
      <w:marLeft w:val="0"/>
      <w:marRight w:val="0"/>
      <w:marTop w:val="0"/>
      <w:marBottom w:val="0"/>
      <w:divBdr>
        <w:top w:val="none" w:sz="0" w:space="0" w:color="auto"/>
        <w:left w:val="none" w:sz="0" w:space="0" w:color="auto"/>
        <w:bottom w:val="none" w:sz="0" w:space="0" w:color="auto"/>
        <w:right w:val="none" w:sz="0" w:space="0" w:color="auto"/>
      </w:divBdr>
    </w:div>
    <w:div w:id="1351293434">
      <w:bodyDiv w:val="1"/>
      <w:marLeft w:val="0"/>
      <w:marRight w:val="0"/>
      <w:marTop w:val="0"/>
      <w:marBottom w:val="0"/>
      <w:divBdr>
        <w:top w:val="none" w:sz="0" w:space="0" w:color="auto"/>
        <w:left w:val="none" w:sz="0" w:space="0" w:color="auto"/>
        <w:bottom w:val="none" w:sz="0" w:space="0" w:color="auto"/>
        <w:right w:val="none" w:sz="0" w:space="0" w:color="auto"/>
      </w:divBdr>
    </w:div>
    <w:div w:id="1373505423">
      <w:bodyDiv w:val="1"/>
      <w:marLeft w:val="0"/>
      <w:marRight w:val="0"/>
      <w:marTop w:val="0"/>
      <w:marBottom w:val="0"/>
      <w:divBdr>
        <w:top w:val="none" w:sz="0" w:space="0" w:color="auto"/>
        <w:left w:val="none" w:sz="0" w:space="0" w:color="auto"/>
        <w:bottom w:val="none" w:sz="0" w:space="0" w:color="auto"/>
        <w:right w:val="none" w:sz="0" w:space="0" w:color="auto"/>
      </w:divBdr>
    </w:div>
    <w:div w:id="1389845301">
      <w:bodyDiv w:val="1"/>
      <w:marLeft w:val="0"/>
      <w:marRight w:val="0"/>
      <w:marTop w:val="0"/>
      <w:marBottom w:val="0"/>
      <w:divBdr>
        <w:top w:val="none" w:sz="0" w:space="0" w:color="auto"/>
        <w:left w:val="none" w:sz="0" w:space="0" w:color="auto"/>
        <w:bottom w:val="none" w:sz="0" w:space="0" w:color="auto"/>
        <w:right w:val="none" w:sz="0" w:space="0" w:color="auto"/>
      </w:divBdr>
    </w:div>
    <w:div w:id="1392535335">
      <w:bodyDiv w:val="1"/>
      <w:marLeft w:val="0"/>
      <w:marRight w:val="0"/>
      <w:marTop w:val="0"/>
      <w:marBottom w:val="0"/>
      <w:divBdr>
        <w:top w:val="none" w:sz="0" w:space="0" w:color="auto"/>
        <w:left w:val="none" w:sz="0" w:space="0" w:color="auto"/>
        <w:bottom w:val="none" w:sz="0" w:space="0" w:color="auto"/>
        <w:right w:val="none" w:sz="0" w:space="0" w:color="auto"/>
      </w:divBdr>
    </w:div>
    <w:div w:id="1402092802">
      <w:bodyDiv w:val="1"/>
      <w:marLeft w:val="0"/>
      <w:marRight w:val="0"/>
      <w:marTop w:val="0"/>
      <w:marBottom w:val="0"/>
      <w:divBdr>
        <w:top w:val="none" w:sz="0" w:space="0" w:color="auto"/>
        <w:left w:val="none" w:sz="0" w:space="0" w:color="auto"/>
        <w:bottom w:val="none" w:sz="0" w:space="0" w:color="auto"/>
        <w:right w:val="none" w:sz="0" w:space="0" w:color="auto"/>
      </w:divBdr>
    </w:div>
    <w:div w:id="1409428183">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20322876">
      <w:bodyDiv w:val="1"/>
      <w:marLeft w:val="0"/>
      <w:marRight w:val="0"/>
      <w:marTop w:val="0"/>
      <w:marBottom w:val="0"/>
      <w:divBdr>
        <w:top w:val="none" w:sz="0" w:space="0" w:color="auto"/>
        <w:left w:val="none" w:sz="0" w:space="0" w:color="auto"/>
        <w:bottom w:val="none" w:sz="0" w:space="0" w:color="auto"/>
        <w:right w:val="none" w:sz="0" w:space="0" w:color="auto"/>
      </w:divBdr>
    </w:div>
    <w:div w:id="1429228987">
      <w:bodyDiv w:val="1"/>
      <w:marLeft w:val="0"/>
      <w:marRight w:val="0"/>
      <w:marTop w:val="0"/>
      <w:marBottom w:val="0"/>
      <w:divBdr>
        <w:top w:val="none" w:sz="0" w:space="0" w:color="auto"/>
        <w:left w:val="none" w:sz="0" w:space="0" w:color="auto"/>
        <w:bottom w:val="none" w:sz="0" w:space="0" w:color="auto"/>
        <w:right w:val="none" w:sz="0" w:space="0" w:color="auto"/>
      </w:divBdr>
    </w:div>
    <w:div w:id="1436630901">
      <w:bodyDiv w:val="1"/>
      <w:marLeft w:val="0"/>
      <w:marRight w:val="0"/>
      <w:marTop w:val="0"/>
      <w:marBottom w:val="0"/>
      <w:divBdr>
        <w:top w:val="none" w:sz="0" w:space="0" w:color="auto"/>
        <w:left w:val="none" w:sz="0" w:space="0" w:color="auto"/>
        <w:bottom w:val="none" w:sz="0" w:space="0" w:color="auto"/>
        <w:right w:val="none" w:sz="0" w:space="0" w:color="auto"/>
      </w:divBdr>
    </w:div>
    <w:div w:id="1440026228">
      <w:bodyDiv w:val="1"/>
      <w:marLeft w:val="0"/>
      <w:marRight w:val="0"/>
      <w:marTop w:val="0"/>
      <w:marBottom w:val="0"/>
      <w:divBdr>
        <w:top w:val="none" w:sz="0" w:space="0" w:color="auto"/>
        <w:left w:val="none" w:sz="0" w:space="0" w:color="auto"/>
        <w:bottom w:val="none" w:sz="0" w:space="0" w:color="auto"/>
        <w:right w:val="none" w:sz="0" w:space="0" w:color="auto"/>
      </w:divBdr>
    </w:div>
    <w:div w:id="1462730120">
      <w:bodyDiv w:val="1"/>
      <w:marLeft w:val="0"/>
      <w:marRight w:val="0"/>
      <w:marTop w:val="0"/>
      <w:marBottom w:val="0"/>
      <w:divBdr>
        <w:top w:val="none" w:sz="0" w:space="0" w:color="auto"/>
        <w:left w:val="none" w:sz="0" w:space="0" w:color="auto"/>
        <w:bottom w:val="none" w:sz="0" w:space="0" w:color="auto"/>
        <w:right w:val="none" w:sz="0" w:space="0" w:color="auto"/>
      </w:divBdr>
    </w:div>
    <w:div w:id="1467774220">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17499787">
      <w:bodyDiv w:val="1"/>
      <w:marLeft w:val="0"/>
      <w:marRight w:val="0"/>
      <w:marTop w:val="0"/>
      <w:marBottom w:val="0"/>
      <w:divBdr>
        <w:top w:val="none" w:sz="0" w:space="0" w:color="auto"/>
        <w:left w:val="none" w:sz="0" w:space="0" w:color="auto"/>
        <w:bottom w:val="none" w:sz="0" w:space="0" w:color="auto"/>
        <w:right w:val="none" w:sz="0" w:space="0" w:color="auto"/>
      </w:divBdr>
    </w:div>
    <w:div w:id="1522010132">
      <w:bodyDiv w:val="1"/>
      <w:marLeft w:val="0"/>
      <w:marRight w:val="0"/>
      <w:marTop w:val="0"/>
      <w:marBottom w:val="0"/>
      <w:divBdr>
        <w:top w:val="none" w:sz="0" w:space="0" w:color="auto"/>
        <w:left w:val="none" w:sz="0" w:space="0" w:color="auto"/>
        <w:bottom w:val="none" w:sz="0" w:space="0" w:color="auto"/>
        <w:right w:val="none" w:sz="0" w:space="0" w:color="auto"/>
      </w:divBdr>
    </w:div>
    <w:div w:id="1539703086">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4001598">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65990448">
      <w:bodyDiv w:val="1"/>
      <w:marLeft w:val="0"/>
      <w:marRight w:val="0"/>
      <w:marTop w:val="0"/>
      <w:marBottom w:val="0"/>
      <w:divBdr>
        <w:top w:val="none" w:sz="0" w:space="0" w:color="auto"/>
        <w:left w:val="none" w:sz="0" w:space="0" w:color="auto"/>
        <w:bottom w:val="none" w:sz="0" w:space="0" w:color="auto"/>
        <w:right w:val="none" w:sz="0" w:space="0" w:color="auto"/>
      </w:divBdr>
    </w:div>
    <w:div w:id="1577396124">
      <w:bodyDiv w:val="1"/>
      <w:marLeft w:val="0"/>
      <w:marRight w:val="0"/>
      <w:marTop w:val="0"/>
      <w:marBottom w:val="0"/>
      <w:divBdr>
        <w:top w:val="none" w:sz="0" w:space="0" w:color="auto"/>
        <w:left w:val="none" w:sz="0" w:space="0" w:color="auto"/>
        <w:bottom w:val="none" w:sz="0" w:space="0" w:color="auto"/>
        <w:right w:val="none" w:sz="0" w:space="0" w:color="auto"/>
      </w:divBdr>
    </w:div>
    <w:div w:id="1579906031">
      <w:bodyDiv w:val="1"/>
      <w:marLeft w:val="0"/>
      <w:marRight w:val="0"/>
      <w:marTop w:val="0"/>
      <w:marBottom w:val="0"/>
      <w:divBdr>
        <w:top w:val="none" w:sz="0" w:space="0" w:color="auto"/>
        <w:left w:val="none" w:sz="0" w:space="0" w:color="auto"/>
        <w:bottom w:val="none" w:sz="0" w:space="0" w:color="auto"/>
        <w:right w:val="none" w:sz="0" w:space="0" w:color="auto"/>
      </w:divBdr>
    </w:div>
    <w:div w:id="1601529317">
      <w:bodyDiv w:val="1"/>
      <w:marLeft w:val="0"/>
      <w:marRight w:val="0"/>
      <w:marTop w:val="0"/>
      <w:marBottom w:val="0"/>
      <w:divBdr>
        <w:top w:val="none" w:sz="0" w:space="0" w:color="auto"/>
        <w:left w:val="none" w:sz="0" w:space="0" w:color="auto"/>
        <w:bottom w:val="none" w:sz="0" w:space="0" w:color="auto"/>
        <w:right w:val="none" w:sz="0" w:space="0" w:color="auto"/>
      </w:divBdr>
      <w:divsChild>
        <w:div w:id="1339579389">
          <w:marLeft w:val="0"/>
          <w:marRight w:val="0"/>
          <w:marTop w:val="0"/>
          <w:marBottom w:val="0"/>
          <w:divBdr>
            <w:top w:val="none" w:sz="0" w:space="0" w:color="auto"/>
            <w:left w:val="none" w:sz="0" w:space="0" w:color="auto"/>
            <w:bottom w:val="none" w:sz="0" w:space="0" w:color="auto"/>
            <w:right w:val="none" w:sz="0" w:space="0" w:color="auto"/>
          </w:divBdr>
        </w:div>
        <w:div w:id="549653390">
          <w:marLeft w:val="0"/>
          <w:marRight w:val="0"/>
          <w:marTop w:val="0"/>
          <w:marBottom w:val="0"/>
          <w:divBdr>
            <w:top w:val="none" w:sz="0" w:space="0" w:color="auto"/>
            <w:left w:val="none" w:sz="0" w:space="0" w:color="auto"/>
            <w:bottom w:val="none" w:sz="0" w:space="0" w:color="auto"/>
            <w:right w:val="none" w:sz="0" w:space="0" w:color="auto"/>
          </w:divBdr>
        </w:div>
        <w:div w:id="1291550195">
          <w:marLeft w:val="0"/>
          <w:marRight w:val="0"/>
          <w:marTop w:val="0"/>
          <w:marBottom w:val="0"/>
          <w:divBdr>
            <w:top w:val="none" w:sz="0" w:space="0" w:color="auto"/>
            <w:left w:val="none" w:sz="0" w:space="0" w:color="auto"/>
            <w:bottom w:val="none" w:sz="0" w:space="0" w:color="auto"/>
            <w:right w:val="none" w:sz="0" w:space="0" w:color="auto"/>
          </w:divBdr>
        </w:div>
        <w:div w:id="57016402">
          <w:marLeft w:val="0"/>
          <w:marRight w:val="0"/>
          <w:marTop w:val="0"/>
          <w:marBottom w:val="0"/>
          <w:divBdr>
            <w:top w:val="none" w:sz="0" w:space="0" w:color="auto"/>
            <w:left w:val="none" w:sz="0" w:space="0" w:color="auto"/>
            <w:bottom w:val="none" w:sz="0" w:space="0" w:color="auto"/>
            <w:right w:val="none" w:sz="0" w:space="0" w:color="auto"/>
          </w:divBdr>
        </w:div>
      </w:divsChild>
    </w:div>
    <w:div w:id="1606226040">
      <w:bodyDiv w:val="1"/>
      <w:marLeft w:val="0"/>
      <w:marRight w:val="0"/>
      <w:marTop w:val="0"/>
      <w:marBottom w:val="0"/>
      <w:divBdr>
        <w:top w:val="none" w:sz="0" w:space="0" w:color="auto"/>
        <w:left w:val="none" w:sz="0" w:space="0" w:color="auto"/>
        <w:bottom w:val="none" w:sz="0" w:space="0" w:color="auto"/>
        <w:right w:val="none" w:sz="0" w:space="0" w:color="auto"/>
      </w:divBdr>
    </w:div>
    <w:div w:id="1614171752">
      <w:bodyDiv w:val="1"/>
      <w:marLeft w:val="0"/>
      <w:marRight w:val="0"/>
      <w:marTop w:val="0"/>
      <w:marBottom w:val="0"/>
      <w:divBdr>
        <w:top w:val="none" w:sz="0" w:space="0" w:color="auto"/>
        <w:left w:val="none" w:sz="0" w:space="0" w:color="auto"/>
        <w:bottom w:val="none" w:sz="0" w:space="0" w:color="auto"/>
        <w:right w:val="none" w:sz="0" w:space="0" w:color="auto"/>
      </w:divBdr>
    </w:div>
    <w:div w:id="1614634784">
      <w:bodyDiv w:val="1"/>
      <w:marLeft w:val="0"/>
      <w:marRight w:val="0"/>
      <w:marTop w:val="0"/>
      <w:marBottom w:val="0"/>
      <w:divBdr>
        <w:top w:val="none" w:sz="0" w:space="0" w:color="auto"/>
        <w:left w:val="none" w:sz="0" w:space="0" w:color="auto"/>
        <w:bottom w:val="none" w:sz="0" w:space="0" w:color="auto"/>
        <w:right w:val="none" w:sz="0" w:space="0" w:color="auto"/>
      </w:divBdr>
    </w:div>
    <w:div w:id="1653682812">
      <w:bodyDiv w:val="1"/>
      <w:marLeft w:val="0"/>
      <w:marRight w:val="0"/>
      <w:marTop w:val="0"/>
      <w:marBottom w:val="0"/>
      <w:divBdr>
        <w:top w:val="none" w:sz="0" w:space="0" w:color="auto"/>
        <w:left w:val="none" w:sz="0" w:space="0" w:color="auto"/>
        <w:bottom w:val="none" w:sz="0" w:space="0" w:color="auto"/>
        <w:right w:val="none" w:sz="0" w:space="0" w:color="auto"/>
      </w:divBdr>
    </w:div>
    <w:div w:id="1669753101">
      <w:bodyDiv w:val="1"/>
      <w:marLeft w:val="0"/>
      <w:marRight w:val="0"/>
      <w:marTop w:val="0"/>
      <w:marBottom w:val="0"/>
      <w:divBdr>
        <w:top w:val="none" w:sz="0" w:space="0" w:color="auto"/>
        <w:left w:val="none" w:sz="0" w:space="0" w:color="auto"/>
        <w:bottom w:val="none" w:sz="0" w:space="0" w:color="auto"/>
        <w:right w:val="none" w:sz="0" w:space="0" w:color="auto"/>
      </w:divBdr>
    </w:div>
    <w:div w:id="167615138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695182077">
      <w:bodyDiv w:val="1"/>
      <w:marLeft w:val="0"/>
      <w:marRight w:val="0"/>
      <w:marTop w:val="0"/>
      <w:marBottom w:val="0"/>
      <w:divBdr>
        <w:top w:val="none" w:sz="0" w:space="0" w:color="auto"/>
        <w:left w:val="none" w:sz="0" w:space="0" w:color="auto"/>
        <w:bottom w:val="none" w:sz="0" w:space="0" w:color="auto"/>
        <w:right w:val="none" w:sz="0" w:space="0" w:color="auto"/>
      </w:divBdr>
    </w:div>
    <w:div w:id="1703551521">
      <w:bodyDiv w:val="1"/>
      <w:marLeft w:val="0"/>
      <w:marRight w:val="0"/>
      <w:marTop w:val="0"/>
      <w:marBottom w:val="0"/>
      <w:divBdr>
        <w:top w:val="none" w:sz="0" w:space="0" w:color="auto"/>
        <w:left w:val="none" w:sz="0" w:space="0" w:color="auto"/>
        <w:bottom w:val="none" w:sz="0" w:space="0" w:color="auto"/>
        <w:right w:val="none" w:sz="0" w:space="0" w:color="auto"/>
      </w:divBdr>
    </w:div>
    <w:div w:id="1716156118">
      <w:bodyDiv w:val="1"/>
      <w:marLeft w:val="0"/>
      <w:marRight w:val="0"/>
      <w:marTop w:val="0"/>
      <w:marBottom w:val="0"/>
      <w:divBdr>
        <w:top w:val="none" w:sz="0" w:space="0" w:color="auto"/>
        <w:left w:val="none" w:sz="0" w:space="0" w:color="auto"/>
        <w:bottom w:val="none" w:sz="0" w:space="0" w:color="auto"/>
        <w:right w:val="none" w:sz="0" w:space="0" w:color="auto"/>
      </w:divBdr>
    </w:div>
    <w:div w:id="1717197397">
      <w:bodyDiv w:val="1"/>
      <w:marLeft w:val="0"/>
      <w:marRight w:val="0"/>
      <w:marTop w:val="0"/>
      <w:marBottom w:val="0"/>
      <w:divBdr>
        <w:top w:val="none" w:sz="0" w:space="0" w:color="auto"/>
        <w:left w:val="none" w:sz="0" w:space="0" w:color="auto"/>
        <w:bottom w:val="none" w:sz="0" w:space="0" w:color="auto"/>
        <w:right w:val="none" w:sz="0" w:space="0" w:color="auto"/>
      </w:divBdr>
    </w:div>
    <w:div w:id="1733234647">
      <w:bodyDiv w:val="1"/>
      <w:marLeft w:val="0"/>
      <w:marRight w:val="0"/>
      <w:marTop w:val="0"/>
      <w:marBottom w:val="0"/>
      <w:divBdr>
        <w:top w:val="none" w:sz="0" w:space="0" w:color="auto"/>
        <w:left w:val="none" w:sz="0" w:space="0" w:color="auto"/>
        <w:bottom w:val="none" w:sz="0" w:space="0" w:color="auto"/>
        <w:right w:val="none" w:sz="0" w:space="0" w:color="auto"/>
      </w:divBdr>
    </w:div>
    <w:div w:id="1740908367">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63069674">
      <w:bodyDiv w:val="1"/>
      <w:marLeft w:val="0"/>
      <w:marRight w:val="0"/>
      <w:marTop w:val="0"/>
      <w:marBottom w:val="0"/>
      <w:divBdr>
        <w:top w:val="none" w:sz="0" w:space="0" w:color="auto"/>
        <w:left w:val="none" w:sz="0" w:space="0" w:color="auto"/>
        <w:bottom w:val="none" w:sz="0" w:space="0" w:color="auto"/>
        <w:right w:val="none" w:sz="0" w:space="0" w:color="auto"/>
      </w:divBdr>
    </w:div>
    <w:div w:id="1771705843">
      <w:bodyDiv w:val="1"/>
      <w:marLeft w:val="0"/>
      <w:marRight w:val="0"/>
      <w:marTop w:val="0"/>
      <w:marBottom w:val="0"/>
      <w:divBdr>
        <w:top w:val="none" w:sz="0" w:space="0" w:color="auto"/>
        <w:left w:val="none" w:sz="0" w:space="0" w:color="auto"/>
        <w:bottom w:val="none" w:sz="0" w:space="0" w:color="auto"/>
        <w:right w:val="none" w:sz="0" w:space="0" w:color="auto"/>
      </w:divBdr>
    </w:div>
    <w:div w:id="178133516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4563405">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42818866">
      <w:bodyDiv w:val="1"/>
      <w:marLeft w:val="0"/>
      <w:marRight w:val="0"/>
      <w:marTop w:val="0"/>
      <w:marBottom w:val="0"/>
      <w:divBdr>
        <w:top w:val="none" w:sz="0" w:space="0" w:color="auto"/>
        <w:left w:val="none" w:sz="0" w:space="0" w:color="auto"/>
        <w:bottom w:val="none" w:sz="0" w:space="0" w:color="auto"/>
        <w:right w:val="none" w:sz="0" w:space="0" w:color="auto"/>
      </w:divBdr>
    </w:div>
    <w:div w:id="1845893606">
      <w:bodyDiv w:val="1"/>
      <w:marLeft w:val="0"/>
      <w:marRight w:val="0"/>
      <w:marTop w:val="0"/>
      <w:marBottom w:val="0"/>
      <w:divBdr>
        <w:top w:val="none" w:sz="0" w:space="0" w:color="auto"/>
        <w:left w:val="none" w:sz="0" w:space="0" w:color="auto"/>
        <w:bottom w:val="none" w:sz="0" w:space="0" w:color="auto"/>
        <w:right w:val="none" w:sz="0" w:space="0" w:color="auto"/>
      </w:divBdr>
    </w:div>
    <w:div w:id="1858690760">
      <w:bodyDiv w:val="1"/>
      <w:marLeft w:val="0"/>
      <w:marRight w:val="0"/>
      <w:marTop w:val="0"/>
      <w:marBottom w:val="0"/>
      <w:divBdr>
        <w:top w:val="none" w:sz="0" w:space="0" w:color="auto"/>
        <w:left w:val="none" w:sz="0" w:space="0" w:color="auto"/>
        <w:bottom w:val="none" w:sz="0" w:space="0" w:color="auto"/>
        <w:right w:val="none" w:sz="0" w:space="0" w:color="auto"/>
      </w:divBdr>
    </w:div>
    <w:div w:id="1870336487">
      <w:bodyDiv w:val="1"/>
      <w:marLeft w:val="0"/>
      <w:marRight w:val="0"/>
      <w:marTop w:val="0"/>
      <w:marBottom w:val="0"/>
      <w:divBdr>
        <w:top w:val="none" w:sz="0" w:space="0" w:color="auto"/>
        <w:left w:val="none" w:sz="0" w:space="0" w:color="auto"/>
        <w:bottom w:val="none" w:sz="0" w:space="0" w:color="auto"/>
        <w:right w:val="none" w:sz="0" w:space="0" w:color="auto"/>
      </w:divBdr>
    </w:div>
    <w:div w:id="1871842878">
      <w:bodyDiv w:val="1"/>
      <w:marLeft w:val="0"/>
      <w:marRight w:val="0"/>
      <w:marTop w:val="0"/>
      <w:marBottom w:val="0"/>
      <w:divBdr>
        <w:top w:val="none" w:sz="0" w:space="0" w:color="auto"/>
        <w:left w:val="none" w:sz="0" w:space="0" w:color="auto"/>
        <w:bottom w:val="none" w:sz="0" w:space="0" w:color="auto"/>
        <w:right w:val="none" w:sz="0" w:space="0" w:color="auto"/>
      </w:divBdr>
    </w:div>
    <w:div w:id="1873154721">
      <w:bodyDiv w:val="1"/>
      <w:marLeft w:val="0"/>
      <w:marRight w:val="0"/>
      <w:marTop w:val="0"/>
      <w:marBottom w:val="0"/>
      <w:divBdr>
        <w:top w:val="none" w:sz="0" w:space="0" w:color="auto"/>
        <w:left w:val="none" w:sz="0" w:space="0" w:color="auto"/>
        <w:bottom w:val="none" w:sz="0" w:space="0" w:color="auto"/>
        <w:right w:val="none" w:sz="0" w:space="0" w:color="auto"/>
      </w:divBdr>
    </w:div>
    <w:div w:id="1875733733">
      <w:bodyDiv w:val="1"/>
      <w:marLeft w:val="0"/>
      <w:marRight w:val="0"/>
      <w:marTop w:val="0"/>
      <w:marBottom w:val="0"/>
      <w:divBdr>
        <w:top w:val="none" w:sz="0" w:space="0" w:color="auto"/>
        <w:left w:val="none" w:sz="0" w:space="0" w:color="auto"/>
        <w:bottom w:val="none" w:sz="0" w:space="0" w:color="auto"/>
        <w:right w:val="none" w:sz="0" w:space="0" w:color="auto"/>
      </w:divBdr>
      <w:divsChild>
        <w:div w:id="1368527985">
          <w:marLeft w:val="0"/>
          <w:marRight w:val="0"/>
          <w:marTop w:val="0"/>
          <w:marBottom w:val="0"/>
          <w:divBdr>
            <w:top w:val="none" w:sz="0" w:space="0" w:color="auto"/>
            <w:left w:val="none" w:sz="0" w:space="0" w:color="auto"/>
            <w:bottom w:val="none" w:sz="0" w:space="0" w:color="auto"/>
            <w:right w:val="none" w:sz="0" w:space="0" w:color="auto"/>
          </w:divBdr>
        </w:div>
        <w:div w:id="1291596266">
          <w:marLeft w:val="0"/>
          <w:marRight w:val="0"/>
          <w:marTop w:val="0"/>
          <w:marBottom w:val="0"/>
          <w:divBdr>
            <w:top w:val="none" w:sz="0" w:space="0" w:color="auto"/>
            <w:left w:val="none" w:sz="0" w:space="0" w:color="auto"/>
            <w:bottom w:val="none" w:sz="0" w:space="0" w:color="auto"/>
            <w:right w:val="none" w:sz="0" w:space="0" w:color="auto"/>
          </w:divBdr>
        </w:div>
      </w:divsChild>
    </w:div>
    <w:div w:id="1888951883">
      <w:bodyDiv w:val="1"/>
      <w:marLeft w:val="0"/>
      <w:marRight w:val="0"/>
      <w:marTop w:val="0"/>
      <w:marBottom w:val="0"/>
      <w:divBdr>
        <w:top w:val="none" w:sz="0" w:space="0" w:color="auto"/>
        <w:left w:val="none" w:sz="0" w:space="0" w:color="auto"/>
        <w:bottom w:val="none" w:sz="0" w:space="0" w:color="auto"/>
        <w:right w:val="none" w:sz="0" w:space="0" w:color="auto"/>
      </w:divBdr>
    </w:div>
    <w:div w:id="1904022676">
      <w:bodyDiv w:val="1"/>
      <w:marLeft w:val="0"/>
      <w:marRight w:val="0"/>
      <w:marTop w:val="0"/>
      <w:marBottom w:val="0"/>
      <w:divBdr>
        <w:top w:val="none" w:sz="0" w:space="0" w:color="auto"/>
        <w:left w:val="none" w:sz="0" w:space="0" w:color="auto"/>
        <w:bottom w:val="none" w:sz="0" w:space="0" w:color="auto"/>
        <w:right w:val="none" w:sz="0" w:space="0" w:color="auto"/>
      </w:divBdr>
    </w:div>
    <w:div w:id="1905408712">
      <w:bodyDiv w:val="1"/>
      <w:marLeft w:val="0"/>
      <w:marRight w:val="0"/>
      <w:marTop w:val="0"/>
      <w:marBottom w:val="0"/>
      <w:divBdr>
        <w:top w:val="none" w:sz="0" w:space="0" w:color="auto"/>
        <w:left w:val="none" w:sz="0" w:space="0" w:color="auto"/>
        <w:bottom w:val="none" w:sz="0" w:space="0" w:color="auto"/>
        <w:right w:val="none" w:sz="0" w:space="0" w:color="auto"/>
      </w:divBdr>
    </w:div>
    <w:div w:id="1908029120">
      <w:bodyDiv w:val="1"/>
      <w:marLeft w:val="0"/>
      <w:marRight w:val="0"/>
      <w:marTop w:val="0"/>
      <w:marBottom w:val="0"/>
      <w:divBdr>
        <w:top w:val="none" w:sz="0" w:space="0" w:color="auto"/>
        <w:left w:val="none" w:sz="0" w:space="0" w:color="auto"/>
        <w:bottom w:val="none" w:sz="0" w:space="0" w:color="auto"/>
        <w:right w:val="none" w:sz="0" w:space="0" w:color="auto"/>
      </w:divBdr>
    </w:div>
    <w:div w:id="1912158268">
      <w:bodyDiv w:val="1"/>
      <w:marLeft w:val="0"/>
      <w:marRight w:val="0"/>
      <w:marTop w:val="0"/>
      <w:marBottom w:val="0"/>
      <w:divBdr>
        <w:top w:val="none" w:sz="0" w:space="0" w:color="auto"/>
        <w:left w:val="none" w:sz="0" w:space="0" w:color="auto"/>
        <w:bottom w:val="none" w:sz="0" w:space="0" w:color="auto"/>
        <w:right w:val="none" w:sz="0" w:space="0" w:color="auto"/>
      </w:divBdr>
      <w:divsChild>
        <w:div w:id="59645504">
          <w:marLeft w:val="0"/>
          <w:marRight w:val="0"/>
          <w:marTop w:val="0"/>
          <w:marBottom w:val="0"/>
          <w:divBdr>
            <w:top w:val="none" w:sz="0" w:space="0" w:color="auto"/>
            <w:left w:val="none" w:sz="0" w:space="0" w:color="auto"/>
            <w:bottom w:val="none" w:sz="0" w:space="0" w:color="auto"/>
            <w:right w:val="none" w:sz="0" w:space="0" w:color="auto"/>
          </w:divBdr>
        </w:div>
        <w:div w:id="97527940">
          <w:marLeft w:val="0"/>
          <w:marRight w:val="0"/>
          <w:marTop w:val="0"/>
          <w:marBottom w:val="0"/>
          <w:divBdr>
            <w:top w:val="none" w:sz="0" w:space="0" w:color="auto"/>
            <w:left w:val="none" w:sz="0" w:space="0" w:color="auto"/>
            <w:bottom w:val="none" w:sz="0" w:space="0" w:color="auto"/>
            <w:right w:val="none" w:sz="0" w:space="0" w:color="auto"/>
          </w:divBdr>
        </w:div>
        <w:div w:id="1385444008">
          <w:marLeft w:val="0"/>
          <w:marRight w:val="0"/>
          <w:marTop w:val="0"/>
          <w:marBottom w:val="0"/>
          <w:divBdr>
            <w:top w:val="none" w:sz="0" w:space="0" w:color="auto"/>
            <w:left w:val="none" w:sz="0" w:space="0" w:color="auto"/>
            <w:bottom w:val="none" w:sz="0" w:space="0" w:color="auto"/>
            <w:right w:val="none" w:sz="0" w:space="0" w:color="auto"/>
          </w:divBdr>
        </w:div>
        <w:div w:id="1884365423">
          <w:marLeft w:val="0"/>
          <w:marRight w:val="0"/>
          <w:marTop w:val="0"/>
          <w:marBottom w:val="0"/>
          <w:divBdr>
            <w:top w:val="none" w:sz="0" w:space="0" w:color="auto"/>
            <w:left w:val="none" w:sz="0" w:space="0" w:color="auto"/>
            <w:bottom w:val="none" w:sz="0" w:space="0" w:color="auto"/>
            <w:right w:val="none" w:sz="0" w:space="0" w:color="auto"/>
          </w:divBdr>
        </w:div>
        <w:div w:id="2089227817">
          <w:marLeft w:val="0"/>
          <w:marRight w:val="0"/>
          <w:marTop w:val="0"/>
          <w:marBottom w:val="0"/>
          <w:divBdr>
            <w:top w:val="none" w:sz="0" w:space="0" w:color="auto"/>
            <w:left w:val="none" w:sz="0" w:space="0" w:color="auto"/>
            <w:bottom w:val="none" w:sz="0" w:space="0" w:color="auto"/>
            <w:right w:val="none" w:sz="0" w:space="0" w:color="auto"/>
          </w:divBdr>
        </w:div>
        <w:div w:id="740756452">
          <w:marLeft w:val="0"/>
          <w:marRight w:val="0"/>
          <w:marTop w:val="0"/>
          <w:marBottom w:val="0"/>
          <w:divBdr>
            <w:top w:val="none" w:sz="0" w:space="0" w:color="auto"/>
            <w:left w:val="none" w:sz="0" w:space="0" w:color="auto"/>
            <w:bottom w:val="none" w:sz="0" w:space="0" w:color="auto"/>
            <w:right w:val="none" w:sz="0" w:space="0" w:color="auto"/>
          </w:divBdr>
        </w:div>
        <w:div w:id="661082767">
          <w:marLeft w:val="0"/>
          <w:marRight w:val="0"/>
          <w:marTop w:val="0"/>
          <w:marBottom w:val="0"/>
          <w:divBdr>
            <w:top w:val="none" w:sz="0" w:space="0" w:color="auto"/>
            <w:left w:val="none" w:sz="0" w:space="0" w:color="auto"/>
            <w:bottom w:val="none" w:sz="0" w:space="0" w:color="auto"/>
            <w:right w:val="none" w:sz="0" w:space="0" w:color="auto"/>
          </w:divBdr>
        </w:div>
        <w:div w:id="1659377523">
          <w:marLeft w:val="0"/>
          <w:marRight w:val="0"/>
          <w:marTop w:val="0"/>
          <w:marBottom w:val="0"/>
          <w:divBdr>
            <w:top w:val="none" w:sz="0" w:space="0" w:color="auto"/>
            <w:left w:val="none" w:sz="0" w:space="0" w:color="auto"/>
            <w:bottom w:val="none" w:sz="0" w:space="0" w:color="auto"/>
            <w:right w:val="none" w:sz="0" w:space="0" w:color="auto"/>
          </w:divBdr>
        </w:div>
        <w:div w:id="517357469">
          <w:marLeft w:val="0"/>
          <w:marRight w:val="0"/>
          <w:marTop w:val="0"/>
          <w:marBottom w:val="0"/>
          <w:divBdr>
            <w:top w:val="none" w:sz="0" w:space="0" w:color="auto"/>
            <w:left w:val="none" w:sz="0" w:space="0" w:color="auto"/>
            <w:bottom w:val="none" w:sz="0" w:space="0" w:color="auto"/>
            <w:right w:val="none" w:sz="0" w:space="0" w:color="auto"/>
          </w:divBdr>
        </w:div>
        <w:div w:id="1998260738">
          <w:marLeft w:val="0"/>
          <w:marRight w:val="0"/>
          <w:marTop w:val="0"/>
          <w:marBottom w:val="0"/>
          <w:divBdr>
            <w:top w:val="none" w:sz="0" w:space="0" w:color="auto"/>
            <w:left w:val="none" w:sz="0" w:space="0" w:color="auto"/>
            <w:bottom w:val="none" w:sz="0" w:space="0" w:color="auto"/>
            <w:right w:val="none" w:sz="0" w:space="0" w:color="auto"/>
          </w:divBdr>
        </w:div>
        <w:div w:id="1760516041">
          <w:marLeft w:val="0"/>
          <w:marRight w:val="0"/>
          <w:marTop w:val="0"/>
          <w:marBottom w:val="0"/>
          <w:divBdr>
            <w:top w:val="none" w:sz="0" w:space="0" w:color="auto"/>
            <w:left w:val="none" w:sz="0" w:space="0" w:color="auto"/>
            <w:bottom w:val="none" w:sz="0" w:space="0" w:color="auto"/>
            <w:right w:val="none" w:sz="0" w:space="0" w:color="auto"/>
          </w:divBdr>
        </w:div>
        <w:div w:id="1855653232">
          <w:marLeft w:val="0"/>
          <w:marRight w:val="0"/>
          <w:marTop w:val="0"/>
          <w:marBottom w:val="0"/>
          <w:divBdr>
            <w:top w:val="none" w:sz="0" w:space="0" w:color="auto"/>
            <w:left w:val="none" w:sz="0" w:space="0" w:color="auto"/>
            <w:bottom w:val="none" w:sz="0" w:space="0" w:color="auto"/>
            <w:right w:val="none" w:sz="0" w:space="0" w:color="auto"/>
          </w:divBdr>
        </w:div>
        <w:div w:id="510603891">
          <w:marLeft w:val="0"/>
          <w:marRight w:val="0"/>
          <w:marTop w:val="0"/>
          <w:marBottom w:val="0"/>
          <w:divBdr>
            <w:top w:val="none" w:sz="0" w:space="0" w:color="auto"/>
            <w:left w:val="none" w:sz="0" w:space="0" w:color="auto"/>
            <w:bottom w:val="none" w:sz="0" w:space="0" w:color="auto"/>
            <w:right w:val="none" w:sz="0" w:space="0" w:color="auto"/>
          </w:divBdr>
        </w:div>
        <w:div w:id="250629658">
          <w:marLeft w:val="0"/>
          <w:marRight w:val="0"/>
          <w:marTop w:val="0"/>
          <w:marBottom w:val="0"/>
          <w:divBdr>
            <w:top w:val="none" w:sz="0" w:space="0" w:color="auto"/>
            <w:left w:val="none" w:sz="0" w:space="0" w:color="auto"/>
            <w:bottom w:val="none" w:sz="0" w:space="0" w:color="auto"/>
            <w:right w:val="none" w:sz="0" w:space="0" w:color="auto"/>
          </w:divBdr>
        </w:div>
        <w:div w:id="1685550499">
          <w:marLeft w:val="0"/>
          <w:marRight w:val="0"/>
          <w:marTop w:val="0"/>
          <w:marBottom w:val="0"/>
          <w:divBdr>
            <w:top w:val="none" w:sz="0" w:space="0" w:color="auto"/>
            <w:left w:val="none" w:sz="0" w:space="0" w:color="auto"/>
            <w:bottom w:val="none" w:sz="0" w:space="0" w:color="auto"/>
            <w:right w:val="none" w:sz="0" w:space="0" w:color="auto"/>
          </w:divBdr>
        </w:div>
        <w:div w:id="627199917">
          <w:marLeft w:val="0"/>
          <w:marRight w:val="0"/>
          <w:marTop w:val="0"/>
          <w:marBottom w:val="0"/>
          <w:divBdr>
            <w:top w:val="none" w:sz="0" w:space="0" w:color="auto"/>
            <w:left w:val="none" w:sz="0" w:space="0" w:color="auto"/>
            <w:bottom w:val="none" w:sz="0" w:space="0" w:color="auto"/>
            <w:right w:val="none" w:sz="0" w:space="0" w:color="auto"/>
          </w:divBdr>
        </w:div>
        <w:div w:id="1147674041">
          <w:marLeft w:val="0"/>
          <w:marRight w:val="0"/>
          <w:marTop w:val="0"/>
          <w:marBottom w:val="0"/>
          <w:divBdr>
            <w:top w:val="none" w:sz="0" w:space="0" w:color="auto"/>
            <w:left w:val="none" w:sz="0" w:space="0" w:color="auto"/>
            <w:bottom w:val="none" w:sz="0" w:space="0" w:color="auto"/>
            <w:right w:val="none" w:sz="0" w:space="0" w:color="auto"/>
          </w:divBdr>
        </w:div>
        <w:div w:id="1149977433">
          <w:marLeft w:val="0"/>
          <w:marRight w:val="0"/>
          <w:marTop w:val="0"/>
          <w:marBottom w:val="0"/>
          <w:divBdr>
            <w:top w:val="none" w:sz="0" w:space="0" w:color="auto"/>
            <w:left w:val="none" w:sz="0" w:space="0" w:color="auto"/>
            <w:bottom w:val="none" w:sz="0" w:space="0" w:color="auto"/>
            <w:right w:val="none" w:sz="0" w:space="0" w:color="auto"/>
          </w:divBdr>
        </w:div>
        <w:div w:id="1008098505">
          <w:marLeft w:val="0"/>
          <w:marRight w:val="0"/>
          <w:marTop w:val="0"/>
          <w:marBottom w:val="0"/>
          <w:divBdr>
            <w:top w:val="none" w:sz="0" w:space="0" w:color="auto"/>
            <w:left w:val="none" w:sz="0" w:space="0" w:color="auto"/>
            <w:bottom w:val="none" w:sz="0" w:space="0" w:color="auto"/>
            <w:right w:val="none" w:sz="0" w:space="0" w:color="auto"/>
          </w:divBdr>
        </w:div>
        <w:div w:id="666440821">
          <w:marLeft w:val="0"/>
          <w:marRight w:val="0"/>
          <w:marTop w:val="0"/>
          <w:marBottom w:val="0"/>
          <w:divBdr>
            <w:top w:val="none" w:sz="0" w:space="0" w:color="auto"/>
            <w:left w:val="none" w:sz="0" w:space="0" w:color="auto"/>
            <w:bottom w:val="none" w:sz="0" w:space="0" w:color="auto"/>
            <w:right w:val="none" w:sz="0" w:space="0" w:color="auto"/>
          </w:divBdr>
        </w:div>
        <w:div w:id="1214848359">
          <w:marLeft w:val="0"/>
          <w:marRight w:val="0"/>
          <w:marTop w:val="0"/>
          <w:marBottom w:val="0"/>
          <w:divBdr>
            <w:top w:val="none" w:sz="0" w:space="0" w:color="auto"/>
            <w:left w:val="none" w:sz="0" w:space="0" w:color="auto"/>
            <w:bottom w:val="none" w:sz="0" w:space="0" w:color="auto"/>
            <w:right w:val="none" w:sz="0" w:space="0" w:color="auto"/>
          </w:divBdr>
        </w:div>
        <w:div w:id="319819413">
          <w:marLeft w:val="0"/>
          <w:marRight w:val="0"/>
          <w:marTop w:val="0"/>
          <w:marBottom w:val="0"/>
          <w:divBdr>
            <w:top w:val="none" w:sz="0" w:space="0" w:color="auto"/>
            <w:left w:val="none" w:sz="0" w:space="0" w:color="auto"/>
            <w:bottom w:val="none" w:sz="0" w:space="0" w:color="auto"/>
            <w:right w:val="none" w:sz="0" w:space="0" w:color="auto"/>
          </w:divBdr>
        </w:div>
      </w:divsChild>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18437848">
      <w:bodyDiv w:val="1"/>
      <w:marLeft w:val="0"/>
      <w:marRight w:val="0"/>
      <w:marTop w:val="0"/>
      <w:marBottom w:val="0"/>
      <w:divBdr>
        <w:top w:val="none" w:sz="0" w:space="0" w:color="auto"/>
        <w:left w:val="none" w:sz="0" w:space="0" w:color="auto"/>
        <w:bottom w:val="none" w:sz="0" w:space="0" w:color="auto"/>
        <w:right w:val="none" w:sz="0" w:space="0" w:color="auto"/>
      </w:divBdr>
    </w:div>
    <w:div w:id="1952056165">
      <w:bodyDiv w:val="1"/>
      <w:marLeft w:val="0"/>
      <w:marRight w:val="0"/>
      <w:marTop w:val="0"/>
      <w:marBottom w:val="0"/>
      <w:divBdr>
        <w:top w:val="none" w:sz="0" w:space="0" w:color="auto"/>
        <w:left w:val="none" w:sz="0" w:space="0" w:color="auto"/>
        <w:bottom w:val="none" w:sz="0" w:space="0" w:color="auto"/>
        <w:right w:val="none" w:sz="0" w:space="0" w:color="auto"/>
      </w:divBdr>
    </w:div>
    <w:div w:id="1955362662">
      <w:bodyDiv w:val="1"/>
      <w:marLeft w:val="0"/>
      <w:marRight w:val="0"/>
      <w:marTop w:val="0"/>
      <w:marBottom w:val="0"/>
      <w:divBdr>
        <w:top w:val="none" w:sz="0" w:space="0" w:color="auto"/>
        <w:left w:val="none" w:sz="0" w:space="0" w:color="auto"/>
        <w:bottom w:val="none" w:sz="0" w:space="0" w:color="auto"/>
        <w:right w:val="none" w:sz="0" w:space="0" w:color="auto"/>
      </w:divBdr>
    </w:div>
    <w:div w:id="1957902913">
      <w:bodyDiv w:val="1"/>
      <w:marLeft w:val="0"/>
      <w:marRight w:val="0"/>
      <w:marTop w:val="0"/>
      <w:marBottom w:val="0"/>
      <w:divBdr>
        <w:top w:val="none" w:sz="0" w:space="0" w:color="auto"/>
        <w:left w:val="none" w:sz="0" w:space="0" w:color="auto"/>
        <w:bottom w:val="none" w:sz="0" w:space="0" w:color="auto"/>
        <w:right w:val="none" w:sz="0" w:space="0" w:color="auto"/>
      </w:divBdr>
    </w:div>
    <w:div w:id="1966963626">
      <w:bodyDiv w:val="1"/>
      <w:marLeft w:val="0"/>
      <w:marRight w:val="0"/>
      <w:marTop w:val="0"/>
      <w:marBottom w:val="0"/>
      <w:divBdr>
        <w:top w:val="none" w:sz="0" w:space="0" w:color="auto"/>
        <w:left w:val="none" w:sz="0" w:space="0" w:color="auto"/>
        <w:bottom w:val="none" w:sz="0" w:space="0" w:color="auto"/>
        <w:right w:val="none" w:sz="0" w:space="0" w:color="auto"/>
      </w:divBdr>
    </w:div>
    <w:div w:id="197027699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15759742">
      <w:bodyDiv w:val="1"/>
      <w:marLeft w:val="0"/>
      <w:marRight w:val="0"/>
      <w:marTop w:val="0"/>
      <w:marBottom w:val="0"/>
      <w:divBdr>
        <w:top w:val="none" w:sz="0" w:space="0" w:color="auto"/>
        <w:left w:val="none" w:sz="0" w:space="0" w:color="auto"/>
        <w:bottom w:val="none" w:sz="0" w:space="0" w:color="auto"/>
        <w:right w:val="none" w:sz="0" w:space="0" w:color="auto"/>
      </w:divBdr>
    </w:div>
    <w:div w:id="2025940710">
      <w:bodyDiv w:val="1"/>
      <w:marLeft w:val="0"/>
      <w:marRight w:val="0"/>
      <w:marTop w:val="0"/>
      <w:marBottom w:val="0"/>
      <w:divBdr>
        <w:top w:val="none" w:sz="0" w:space="0" w:color="auto"/>
        <w:left w:val="none" w:sz="0" w:space="0" w:color="auto"/>
        <w:bottom w:val="none" w:sz="0" w:space="0" w:color="auto"/>
        <w:right w:val="none" w:sz="0" w:space="0" w:color="auto"/>
      </w:divBdr>
    </w:div>
    <w:div w:id="2031251009">
      <w:bodyDiv w:val="1"/>
      <w:marLeft w:val="0"/>
      <w:marRight w:val="0"/>
      <w:marTop w:val="0"/>
      <w:marBottom w:val="0"/>
      <w:divBdr>
        <w:top w:val="none" w:sz="0" w:space="0" w:color="auto"/>
        <w:left w:val="none" w:sz="0" w:space="0" w:color="auto"/>
        <w:bottom w:val="none" w:sz="0" w:space="0" w:color="auto"/>
        <w:right w:val="none" w:sz="0" w:space="0" w:color="auto"/>
      </w:divBdr>
    </w:div>
    <w:div w:id="2033417540">
      <w:bodyDiv w:val="1"/>
      <w:marLeft w:val="0"/>
      <w:marRight w:val="0"/>
      <w:marTop w:val="0"/>
      <w:marBottom w:val="0"/>
      <w:divBdr>
        <w:top w:val="none" w:sz="0" w:space="0" w:color="auto"/>
        <w:left w:val="none" w:sz="0" w:space="0" w:color="auto"/>
        <w:bottom w:val="none" w:sz="0" w:space="0" w:color="auto"/>
        <w:right w:val="none" w:sz="0" w:space="0" w:color="auto"/>
      </w:divBdr>
    </w:div>
    <w:div w:id="2034762527">
      <w:bodyDiv w:val="1"/>
      <w:marLeft w:val="0"/>
      <w:marRight w:val="0"/>
      <w:marTop w:val="0"/>
      <w:marBottom w:val="0"/>
      <w:divBdr>
        <w:top w:val="none" w:sz="0" w:space="0" w:color="auto"/>
        <w:left w:val="none" w:sz="0" w:space="0" w:color="auto"/>
        <w:bottom w:val="none" w:sz="0" w:space="0" w:color="auto"/>
        <w:right w:val="none" w:sz="0" w:space="0" w:color="auto"/>
      </w:divBdr>
    </w:div>
    <w:div w:id="2057777183">
      <w:bodyDiv w:val="1"/>
      <w:marLeft w:val="0"/>
      <w:marRight w:val="0"/>
      <w:marTop w:val="0"/>
      <w:marBottom w:val="0"/>
      <w:divBdr>
        <w:top w:val="none" w:sz="0" w:space="0" w:color="auto"/>
        <w:left w:val="none" w:sz="0" w:space="0" w:color="auto"/>
        <w:bottom w:val="none" w:sz="0" w:space="0" w:color="auto"/>
        <w:right w:val="none" w:sz="0" w:space="0" w:color="auto"/>
      </w:divBdr>
    </w:div>
    <w:div w:id="2059697047">
      <w:bodyDiv w:val="1"/>
      <w:marLeft w:val="0"/>
      <w:marRight w:val="0"/>
      <w:marTop w:val="0"/>
      <w:marBottom w:val="0"/>
      <w:divBdr>
        <w:top w:val="none" w:sz="0" w:space="0" w:color="auto"/>
        <w:left w:val="none" w:sz="0" w:space="0" w:color="auto"/>
        <w:bottom w:val="none" w:sz="0" w:space="0" w:color="auto"/>
        <w:right w:val="none" w:sz="0" w:space="0" w:color="auto"/>
      </w:divBdr>
    </w:div>
    <w:div w:id="2073042381">
      <w:bodyDiv w:val="1"/>
      <w:marLeft w:val="0"/>
      <w:marRight w:val="0"/>
      <w:marTop w:val="0"/>
      <w:marBottom w:val="0"/>
      <w:divBdr>
        <w:top w:val="none" w:sz="0" w:space="0" w:color="auto"/>
        <w:left w:val="none" w:sz="0" w:space="0" w:color="auto"/>
        <w:bottom w:val="none" w:sz="0" w:space="0" w:color="auto"/>
        <w:right w:val="none" w:sz="0" w:space="0" w:color="auto"/>
      </w:divBdr>
    </w:div>
    <w:div w:id="2084132828">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 w:id="2122218492">
      <w:bodyDiv w:val="1"/>
      <w:marLeft w:val="0"/>
      <w:marRight w:val="0"/>
      <w:marTop w:val="0"/>
      <w:marBottom w:val="0"/>
      <w:divBdr>
        <w:top w:val="none" w:sz="0" w:space="0" w:color="auto"/>
        <w:left w:val="none" w:sz="0" w:space="0" w:color="auto"/>
        <w:bottom w:val="none" w:sz="0" w:space="0" w:color="auto"/>
        <w:right w:val="none" w:sz="0" w:space="0" w:color="auto"/>
      </w:divBdr>
    </w:div>
    <w:div w:id="2134052161">
      <w:bodyDiv w:val="1"/>
      <w:marLeft w:val="0"/>
      <w:marRight w:val="0"/>
      <w:marTop w:val="0"/>
      <w:marBottom w:val="0"/>
      <w:divBdr>
        <w:top w:val="none" w:sz="0" w:space="0" w:color="auto"/>
        <w:left w:val="none" w:sz="0" w:space="0" w:color="auto"/>
        <w:bottom w:val="none" w:sz="0" w:space="0" w:color="auto"/>
        <w:right w:val="none" w:sz="0" w:space="0" w:color="auto"/>
      </w:divBdr>
    </w:div>
    <w:div w:id="2142460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ob\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3FCD861840141FE9FB6A79E20BE2F08"/>
        <w:category>
          <w:name w:val="General"/>
          <w:gallery w:val="placeholder"/>
        </w:category>
        <w:types>
          <w:type w:val="bbPlcHdr"/>
        </w:types>
        <w:behaviors>
          <w:behavior w:val="content"/>
        </w:behaviors>
        <w:guid w:val="{43375548-78F1-49E2-9B8B-573B99AFF48C}"/>
      </w:docPartPr>
      <w:docPartBody>
        <w:p w:rsidR="009D3506" w:rsidRDefault="00DD70EA">
          <w:pPr>
            <w:pStyle w:val="03FCD861840141FE9FB6A79E20BE2F08"/>
          </w:pPr>
          <w:r>
            <w:t>[Title Here, up to 12 Words, on One to Two Lines]</w:t>
          </w:r>
        </w:p>
      </w:docPartBody>
    </w:docPart>
    <w:docPart>
      <w:docPartPr>
        <w:name w:val="A1D71F65866443689DE61D15B5B9EE85"/>
        <w:category>
          <w:name w:val="General"/>
          <w:gallery w:val="placeholder"/>
        </w:category>
        <w:types>
          <w:type w:val="bbPlcHdr"/>
        </w:types>
        <w:behaviors>
          <w:behavior w:val="content"/>
        </w:behaviors>
        <w:guid w:val="{E308CBCF-1373-4420-9B12-678541AB8541}"/>
      </w:docPartPr>
      <w:docPartBody>
        <w:p w:rsidR="009D3506" w:rsidRDefault="00DD70EA">
          <w:pPr>
            <w:pStyle w:val="A1D71F65866443689DE61D15B5B9EE85"/>
          </w:pPr>
          <w:r w:rsidRPr="005D3A03">
            <w:t>Figures title:</w:t>
          </w:r>
        </w:p>
      </w:docPartBody>
    </w:docPart>
    <w:docPart>
      <w:docPartPr>
        <w:name w:val="8D2C641CCF5B4BACBC8CAA93C2234361"/>
        <w:category>
          <w:name w:val="General"/>
          <w:gallery w:val="placeholder"/>
        </w:category>
        <w:types>
          <w:type w:val="bbPlcHdr"/>
        </w:types>
        <w:behaviors>
          <w:behavior w:val="content"/>
        </w:behaviors>
        <w:guid w:val="{1CBD7C3B-3A4C-4440-A04B-4F9C1810DB03}"/>
      </w:docPartPr>
      <w:docPartBody>
        <w:p w:rsidR="009D3506" w:rsidRDefault="00DD70EA">
          <w:pPr>
            <w:pStyle w:val="8D2C641CCF5B4BACBC8CAA93C2234361"/>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0EA"/>
    <w:rsid w:val="00045B9F"/>
    <w:rsid w:val="00083DB3"/>
    <w:rsid w:val="001349F7"/>
    <w:rsid w:val="00362CA0"/>
    <w:rsid w:val="00366883"/>
    <w:rsid w:val="003D61CE"/>
    <w:rsid w:val="004058C3"/>
    <w:rsid w:val="00467DB1"/>
    <w:rsid w:val="00480ACF"/>
    <w:rsid w:val="004B6026"/>
    <w:rsid w:val="005D014B"/>
    <w:rsid w:val="00627416"/>
    <w:rsid w:val="00671C2A"/>
    <w:rsid w:val="006F3C35"/>
    <w:rsid w:val="006F601E"/>
    <w:rsid w:val="00713009"/>
    <w:rsid w:val="009D3506"/>
    <w:rsid w:val="00BA1FC7"/>
    <w:rsid w:val="00D024DA"/>
    <w:rsid w:val="00DD70EA"/>
    <w:rsid w:val="00F116FA"/>
    <w:rsid w:val="00F4097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en-NZ"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3FCD861840141FE9FB6A79E20BE2F08">
    <w:name w:val="03FCD861840141FE9FB6A79E20BE2F08"/>
  </w:style>
  <w:style w:type="paragraph" w:customStyle="1" w:styleId="0C15D57589844850B2510ED810221D42">
    <w:name w:val="0C15D57589844850B2510ED810221D42"/>
  </w:style>
  <w:style w:type="paragraph" w:customStyle="1" w:styleId="691756A44020420DA52ADCC8A96E23B5">
    <w:name w:val="691756A44020420DA52ADCC8A96E23B5"/>
  </w:style>
  <w:style w:type="paragraph" w:customStyle="1" w:styleId="9D75B37A3FEC49E7899B8B2464DF6D61">
    <w:name w:val="9D75B37A3FEC49E7899B8B2464DF6D61"/>
  </w:style>
  <w:style w:type="paragraph" w:customStyle="1" w:styleId="1E9FD86A2DAE47519DCDADAD56A6125A">
    <w:name w:val="1E9FD86A2DAE47519DCDADAD56A6125A"/>
  </w:style>
  <w:style w:type="paragraph" w:customStyle="1" w:styleId="4F8B837B4C594E7685FFDE71DCDD9683">
    <w:name w:val="4F8B837B4C594E7685FFDE71DCDD9683"/>
  </w:style>
  <w:style w:type="character" w:styleId="Emphasis">
    <w:name w:val="Emphasis"/>
    <w:basedOn w:val="DefaultParagraphFont"/>
    <w:uiPriority w:val="4"/>
    <w:unhideWhenUsed/>
    <w:qFormat/>
    <w:rPr>
      <w:i/>
      <w:iCs/>
    </w:rPr>
  </w:style>
  <w:style w:type="paragraph" w:customStyle="1" w:styleId="70FAD1B00A3647D9B690F113F88FF867">
    <w:name w:val="70FAD1B00A3647D9B690F113F88FF867"/>
  </w:style>
  <w:style w:type="paragraph" w:customStyle="1" w:styleId="CCA50E932B824335BE688E4BCE0AC295">
    <w:name w:val="CCA50E932B824335BE688E4BCE0AC295"/>
  </w:style>
  <w:style w:type="paragraph" w:customStyle="1" w:styleId="4E1C0A4A6ED7420EA9CD1953BEFD309C">
    <w:name w:val="4E1C0A4A6ED7420EA9CD1953BEFD309C"/>
  </w:style>
  <w:style w:type="paragraph" w:customStyle="1" w:styleId="9A3038A4E55441919DB14E8B07F5E3A6">
    <w:name w:val="9A3038A4E55441919DB14E8B07F5E3A6"/>
  </w:style>
  <w:style w:type="paragraph" w:customStyle="1" w:styleId="0D1F916F2E164C88832ABBED39522B84">
    <w:name w:val="0D1F916F2E164C88832ABBED39522B84"/>
  </w:style>
  <w:style w:type="paragraph" w:customStyle="1" w:styleId="22974CD96C14429A97FB117371863EFF">
    <w:name w:val="22974CD96C14429A97FB117371863EFF"/>
  </w:style>
  <w:style w:type="paragraph" w:customStyle="1" w:styleId="A2D4295EA8C74C57BBF43FD0CF91DC2C">
    <w:name w:val="A2D4295EA8C74C57BBF43FD0CF91DC2C"/>
  </w:style>
  <w:style w:type="paragraph" w:customStyle="1" w:styleId="2A906F91908547378DA2ED6570C3ED0E">
    <w:name w:val="2A906F91908547378DA2ED6570C3ED0E"/>
  </w:style>
  <w:style w:type="paragraph" w:customStyle="1" w:styleId="9CC6A299EA7A48BABE6DCDD02043AA11">
    <w:name w:val="9CC6A299EA7A48BABE6DCDD02043AA11"/>
  </w:style>
  <w:style w:type="paragraph" w:customStyle="1" w:styleId="791581ACFDBE4465A50913D44FBEB056">
    <w:name w:val="791581ACFDBE4465A50913D44FBEB056"/>
  </w:style>
  <w:style w:type="paragraph" w:customStyle="1" w:styleId="3D719232C08F4478858190CB80774DDB">
    <w:name w:val="3D719232C08F4478858190CB80774DDB"/>
  </w:style>
  <w:style w:type="paragraph" w:customStyle="1" w:styleId="097C4CBDE1AC4A57BC147F8B9404E117">
    <w:name w:val="097C4CBDE1AC4A57BC147F8B9404E117"/>
  </w:style>
  <w:style w:type="paragraph" w:customStyle="1" w:styleId="C1ECECC5CF064174A9DE583365EF9B71">
    <w:name w:val="C1ECECC5CF064174A9DE583365EF9B71"/>
  </w:style>
  <w:style w:type="paragraph" w:customStyle="1" w:styleId="8F7E909C87974DE5809F1DEAF86CD95C">
    <w:name w:val="8F7E909C87974DE5809F1DEAF86CD95C"/>
  </w:style>
  <w:style w:type="paragraph" w:customStyle="1" w:styleId="2FFAD4906C694888863DF14711111D7B">
    <w:name w:val="2FFAD4906C694888863DF14711111D7B"/>
  </w:style>
  <w:style w:type="paragraph" w:customStyle="1" w:styleId="7C634398C911444898BF914264391E51">
    <w:name w:val="7C634398C911444898BF914264391E51"/>
  </w:style>
  <w:style w:type="paragraph" w:customStyle="1" w:styleId="8A243FD2B3FC4DF5B59D604A37808C42">
    <w:name w:val="8A243FD2B3FC4DF5B59D604A37808C42"/>
  </w:style>
  <w:style w:type="paragraph" w:customStyle="1" w:styleId="53D7E914D2784B3BAFA71E04A766A3D9">
    <w:name w:val="53D7E914D2784B3BAFA71E04A766A3D9"/>
  </w:style>
  <w:style w:type="paragraph" w:customStyle="1" w:styleId="9EB417727B0A4ACAA521C02BCB433439">
    <w:name w:val="9EB417727B0A4ACAA521C02BCB433439"/>
  </w:style>
  <w:style w:type="paragraph" w:customStyle="1" w:styleId="4F662BCDBA2847A0B2671BBC99D603EB">
    <w:name w:val="4F662BCDBA2847A0B2671BBC99D603EB"/>
  </w:style>
  <w:style w:type="paragraph" w:customStyle="1" w:styleId="9F798E27806442EFA52910010E38DDA6">
    <w:name w:val="9F798E27806442EFA52910010E38DDA6"/>
  </w:style>
  <w:style w:type="paragraph" w:customStyle="1" w:styleId="CB2DB5BBC3BF462A87B24707D6DB8399">
    <w:name w:val="CB2DB5BBC3BF462A87B24707D6DB8399"/>
  </w:style>
  <w:style w:type="paragraph" w:customStyle="1" w:styleId="648D41CB9F674B0D91A1BB2F7FF7768B">
    <w:name w:val="648D41CB9F674B0D91A1BB2F7FF7768B"/>
  </w:style>
  <w:style w:type="paragraph" w:customStyle="1" w:styleId="AE2742211F474F208B874167590AB94A">
    <w:name w:val="AE2742211F474F208B874167590AB94A"/>
  </w:style>
  <w:style w:type="paragraph" w:customStyle="1" w:styleId="7384B812E09D4C3FA12CD7276DAD8FF8">
    <w:name w:val="7384B812E09D4C3FA12CD7276DAD8FF8"/>
  </w:style>
  <w:style w:type="paragraph" w:customStyle="1" w:styleId="6B7CADA7C421492FA9183B36A3B4150F">
    <w:name w:val="6B7CADA7C421492FA9183B36A3B4150F"/>
  </w:style>
  <w:style w:type="paragraph" w:customStyle="1" w:styleId="C688813FE87143E2BF298D257DBF1226">
    <w:name w:val="C688813FE87143E2BF298D257DBF1226"/>
  </w:style>
  <w:style w:type="paragraph" w:customStyle="1" w:styleId="4BF2E775833A42D398CE307518DADEFF">
    <w:name w:val="4BF2E775833A42D398CE307518DADEFF"/>
  </w:style>
  <w:style w:type="paragraph" w:customStyle="1" w:styleId="6D63DEB3870C4D70944FBE94FD9D8CEA">
    <w:name w:val="6D63DEB3870C4D70944FBE94FD9D8CEA"/>
  </w:style>
  <w:style w:type="paragraph" w:customStyle="1" w:styleId="43B72ECC7C374526BEC90AC93B987BA2">
    <w:name w:val="43B72ECC7C374526BEC90AC93B987BA2"/>
  </w:style>
  <w:style w:type="paragraph" w:customStyle="1" w:styleId="B3D14268FA9745A88F0F950CEC31D7B4">
    <w:name w:val="B3D14268FA9745A88F0F950CEC31D7B4"/>
  </w:style>
  <w:style w:type="paragraph" w:customStyle="1" w:styleId="70FB8D59D13C433E99DBFCC71214CBCC">
    <w:name w:val="70FB8D59D13C433E99DBFCC71214CBCC"/>
  </w:style>
  <w:style w:type="paragraph" w:customStyle="1" w:styleId="F6884A71AE4F4BE3A50124DDAE41A04B">
    <w:name w:val="F6884A71AE4F4BE3A50124DDAE41A04B"/>
  </w:style>
  <w:style w:type="paragraph" w:customStyle="1" w:styleId="800F4166E2134989B6922CDD96E3DF7C">
    <w:name w:val="800F4166E2134989B6922CDD96E3DF7C"/>
  </w:style>
  <w:style w:type="paragraph" w:customStyle="1" w:styleId="4628A217EEED4CF5B6FC7B921D3E44BF">
    <w:name w:val="4628A217EEED4CF5B6FC7B921D3E44BF"/>
  </w:style>
  <w:style w:type="paragraph" w:customStyle="1" w:styleId="3B1ADE78588A44FBB2F44161A8F62E2A">
    <w:name w:val="3B1ADE78588A44FBB2F44161A8F62E2A"/>
  </w:style>
  <w:style w:type="paragraph" w:customStyle="1" w:styleId="865D1388DA2B4B64A2FB1F4236A888AB">
    <w:name w:val="865D1388DA2B4B64A2FB1F4236A888AB"/>
  </w:style>
  <w:style w:type="paragraph" w:customStyle="1" w:styleId="A9BF4D7FB71546E29142A9B1577ECF9E">
    <w:name w:val="A9BF4D7FB71546E29142A9B1577ECF9E"/>
  </w:style>
  <w:style w:type="paragraph" w:customStyle="1" w:styleId="6D35CFC864234EAFBC904FB335A61AC1">
    <w:name w:val="6D35CFC864234EAFBC904FB335A61AC1"/>
  </w:style>
  <w:style w:type="paragraph" w:customStyle="1" w:styleId="30C01DDC4CA441088EDFF7109699EAB7">
    <w:name w:val="30C01DDC4CA441088EDFF7109699EAB7"/>
  </w:style>
  <w:style w:type="paragraph" w:customStyle="1" w:styleId="A17A984B67514C2E80FCC0F32E0EDFED">
    <w:name w:val="A17A984B67514C2E80FCC0F32E0EDFED"/>
  </w:style>
  <w:style w:type="paragraph" w:customStyle="1" w:styleId="0A9602AFA3D34D0D989401E5A50EEE28">
    <w:name w:val="0A9602AFA3D34D0D989401E5A50EEE28"/>
  </w:style>
  <w:style w:type="paragraph" w:customStyle="1" w:styleId="08614DC04730471EBA630033AFCBB74F">
    <w:name w:val="08614DC04730471EBA630033AFCBB74F"/>
  </w:style>
  <w:style w:type="paragraph" w:customStyle="1" w:styleId="BC0D8D711D75449BA1FF488049B219C5">
    <w:name w:val="BC0D8D711D75449BA1FF488049B219C5"/>
  </w:style>
  <w:style w:type="paragraph" w:customStyle="1" w:styleId="2DE57CE10E2147748CE6D880544BD615">
    <w:name w:val="2DE57CE10E2147748CE6D880544BD615"/>
  </w:style>
  <w:style w:type="paragraph" w:customStyle="1" w:styleId="2223793488FA4F17B5D186588BC1DBDD">
    <w:name w:val="2223793488FA4F17B5D186588BC1DBDD"/>
  </w:style>
  <w:style w:type="paragraph" w:customStyle="1" w:styleId="0EE82CEA995E4984A6C0CF62852F20EE">
    <w:name w:val="0EE82CEA995E4984A6C0CF62852F20EE"/>
  </w:style>
  <w:style w:type="paragraph" w:customStyle="1" w:styleId="42F1E61089EF45D7906DBC100F8877B1">
    <w:name w:val="42F1E61089EF45D7906DBC100F8877B1"/>
  </w:style>
  <w:style w:type="paragraph" w:customStyle="1" w:styleId="B12328DCE0C84586B301B883E3C22F2A">
    <w:name w:val="B12328DCE0C84586B301B883E3C22F2A"/>
  </w:style>
  <w:style w:type="paragraph" w:customStyle="1" w:styleId="207022FA6D6E44B0B78521F0E385DE50">
    <w:name w:val="207022FA6D6E44B0B78521F0E385DE50"/>
  </w:style>
  <w:style w:type="paragraph" w:customStyle="1" w:styleId="AFD14F6B15174EBB9DFB712626443685">
    <w:name w:val="AFD14F6B15174EBB9DFB712626443685"/>
  </w:style>
  <w:style w:type="paragraph" w:customStyle="1" w:styleId="58641A405B05452C965188A4F12FAC62">
    <w:name w:val="58641A405B05452C965188A4F12FAC62"/>
  </w:style>
  <w:style w:type="paragraph" w:customStyle="1" w:styleId="63480F7511D748D88415CB605816CF90">
    <w:name w:val="63480F7511D748D88415CB605816CF90"/>
  </w:style>
  <w:style w:type="paragraph" w:customStyle="1" w:styleId="A8867BE3CA344E3389F359C280074C5A">
    <w:name w:val="A8867BE3CA344E3389F359C280074C5A"/>
  </w:style>
  <w:style w:type="paragraph" w:customStyle="1" w:styleId="EE90D61EF37E4B6DB43B3D871B46DF32">
    <w:name w:val="EE90D61EF37E4B6DB43B3D871B46DF32"/>
  </w:style>
  <w:style w:type="paragraph" w:customStyle="1" w:styleId="A1D71F65866443689DE61D15B5B9EE85">
    <w:name w:val="A1D71F65866443689DE61D15B5B9EE85"/>
  </w:style>
  <w:style w:type="paragraph" w:customStyle="1" w:styleId="8D2C641CCF5B4BACBC8CAA93C2234361">
    <w:name w:val="8D2C641CCF5B4BACBC8CAA93C2234361"/>
  </w:style>
  <w:style w:type="character" w:styleId="PlaceholderText">
    <w:name w:val="Placeholder Text"/>
    <w:basedOn w:val="DefaultParagraphFont"/>
    <w:uiPriority w:val="99"/>
    <w:semiHidden/>
    <w:rsid w:val="00F4097E"/>
    <w:rPr>
      <w:color w:val="404040" w:themeColor="text1" w:themeTint="BF"/>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Imaging pipeline software</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Ryl60</b:Tag>
    <b:SourceType>JournalArticle</b:SourceType>
    <b:Guid>{3DCBE010-8BF2-4031-9B1F-8C7E8CBB1B9E}</b:Guid>
    <b:Title>The synthesis of large radio telescopes</b:Title>
    <b:Year>1960</b:Year>
    <b:Author>
      <b:Author>
        <b:NameList>
          <b:Person>
            <b:Last>Ryle</b:Last>
            <b:First>M</b:First>
          </b:Person>
          <b:Person>
            <b:Last>Hewish</b:Last>
            <b:First>A</b:First>
          </b:Person>
        </b:NameList>
      </b:Author>
    </b:Author>
    <b:JournalName>Monthly Notices of the Royal Astronomical Society, Vol. 120</b:JournalName>
    <b:Pages>220-230</b:Pages>
    <b:RefOrder>1</b:RefOrder>
  </b:Source>
  <b:Source>
    <b:Tag>Bro75</b:Tag>
    <b:SourceType>BookSection</b:SourceType>
    <b:Guid>{071F3C62-F628-4C2C-A510-F68E68754CD0}</b:Guid>
    <b:Title>Aperture Synthesis</b:Title>
    <b:Year>1975</b:Year>
    <b:Pages>301-307</b:Pages>
    <b:City>Dordrecht</b:City>
    <b:Publisher>Springer</b:Publisher>
    <b:BookTitle>Image Processing Techinques in Astronomy</b:BookTitle>
    <b:Author>
      <b:Author>
        <b:NameList>
          <b:Person>
            <b:Last>Brouw</b:Last>
            <b:Middle>N</b:Middle>
            <b:First>W</b:First>
          </b:Person>
        </b:NameList>
      </b:Author>
      <b:BookAuthor>
        <b:NameList>
          <b:Person>
            <b:Last>De Jager</b:Last>
            <b:First>C</b:First>
          </b:Person>
          <b:Person>
            <b:Last>Nieuwenhuijzen</b:Last>
            <b:Middle>H</b:Middle>
          </b:Person>
        </b:NameList>
      </b:BookAuthor>
    </b:Author>
    <b:RefOrder>2</b:RefOrder>
  </b:Source>
  <b:Source>
    <b:Tag>Hog69</b:Tag>
    <b:SourceType>JournalArticle</b:SourceType>
    <b:Guid>{BCC70D32-3F36-4EF9-B652-06FB62819D06}</b:Guid>
    <b:Title>Synthesis of Brightness Distribution in Radio Sources</b:Title>
    <b:Year>1969</b:Year>
    <b:Pages>1206-1213</b:Pages>
    <b:JournalName>Astronomical Journal</b:JournalName>
    <b:Author>
      <b:Author>
        <b:NameList>
          <b:Person>
            <b:Last>Hogg</b:Last>
            <b:Middle>E</b:Middle>
            <b:First>D</b:First>
          </b:Person>
          <b:Person>
            <b:Last>MacDonald</b:Last>
            <b:Middle>H</b:Middle>
            <b:First>G</b:First>
          </b:Person>
          <b:Person>
            <b:Last>Conway</b:Last>
            <b:Middle>G</b:Middle>
            <b:First>R</b:First>
          </b:Person>
          <b:Person>
            <b:Last>Wade</b:Last>
            <b:Middle>M</b:Middle>
            <b:First>C</b:First>
          </b:Person>
        </b:NameList>
      </b:Author>
    </b:Author>
    <b:RefOrder>5</b:RefOrder>
  </b:Source>
  <b:Source>
    <b:Tag>Coo65</b:Tag>
    <b:SourceType>JournalArticle</b:SourceType>
    <b:Guid>{A21C8A73-EB5F-460B-83BB-81BF0BF51F87}</b:Guid>
    <b:Title>An algorithm for the machine calculation of complex Fourier series</b:Title>
    <b:JournalName>Mathematics of Computation</b:JournalName>
    <b:Year>1965</b:Year>
    <b:Pages>297-301</b:Pages>
    <b:Author>
      <b:Author>
        <b:NameList>
          <b:Person>
            <b:Last>Cooley</b:Last>
            <b:First>J</b:First>
          </b:Person>
          <b:Person>
            <b:Last>Tukey</b:Last>
            <b:First>J</b:First>
          </b:Person>
        </b:NameList>
      </b:Author>
    </b:Author>
    <b:RefOrder>6</b:RefOrder>
  </b:Source>
  <b:Source>
    <b:Tag>Bri88</b:Tag>
    <b:SourceType>Book</b:SourceType>
    <b:Guid>{84DE8265-AEA8-4CFF-8A42-DB1C362ABB26}</b:Guid>
    <b:Title>The Fast Fourier Transform and its Applications</b:Title>
    <b:Year>1988</b:Year>
    <b:Publisher>Prentice-Hall</b:Publisher>
    <b:Author>
      <b:Author>
        <b:NameList>
          <b:Person>
            <b:Last>Brigham</b:Last>
            <b:Middle>Oran</b:Middle>
            <b:First>R</b:First>
          </b:Person>
        </b:NameList>
      </b:Author>
    </b:Author>
    <b:RefOrder>4</b:RefOrder>
  </b:Source>
  <b:Source>
    <b:Tag>Rau12</b:Tag>
    <b:SourceType>DocumentFromInternetSite</b:SourceType>
    <b:Guid>{E6A09000-7609-447C-B475-08AD196F5736}</b:Guid>
    <b:Title>Imaging and Deconvolution</b:Title>
    <b:Year>2012</b:Year>
    <b:InternetSiteTitle>Australia Telescope National Facility</b:InternetSiteTitle>
    <b:Month>Sept</b:Month>
    <b:Day>24</b:Day>
    <b:URL>https://www.atnf.csiro.au/research/radio-school/2012/lectures/tue/RVU_ImagingDeconvolution.pdf</b:URL>
    <b:Author>
      <b:Author>
        <b:NameList>
          <b:Person>
            <b:Last>Rau</b:Last>
            <b:First>Urvashi</b:First>
          </b:Person>
        </b:NameList>
      </b:Author>
    </b:Author>
    <b:RefOrder>3</b:RefOrder>
  </b:Source>
  <b:Source>
    <b:Tag>OSu85</b:Tag>
    <b:SourceType>JournalArticle</b:SourceType>
    <b:Guid>{74C9C883-0DB2-4F83-A9DE-84D448970077}</b:Guid>
    <b:Title>A Fast Sinc Function Gridding Algorithm for Fourier Inversion in Computer Tomography</b:Title>
    <b:Year>1985</b:Year>
    <b:JournalName>IEEE Transactions on Medical Imaging</b:JournalName>
    <b:Pages>200-207</b:Pages>
    <b:Author>
      <b:Author>
        <b:NameList>
          <b:Person>
            <b:Last>O'Sullivan</b:Last>
            <b:Middle>D</b:Middle>
            <b:First>J</b:First>
          </b:Person>
        </b:NameList>
      </b:Author>
    </b:Author>
    <b:RefOrder>7</b:RefOrder>
  </b:Source>
  <b:Source>
    <b:Tag>Cor96</b:Tag>
    <b:SourceType>InternetSite</b:SourceType>
    <b:Guid>{4001498F-3201-4390-9EF5-574A8878E764}</b:Guid>
    <b:Title>Deconvolution Tutorial</b:Title>
    <b:Year>1996</b:Year>
    <b:InternetSiteTitle>National Radio</b:InternetSiteTitle>
    <b:URL>https://www.cv.nrao.edu/~abridle/deconvol/deconvol.html</b:URL>
    <b:Author>
      <b:Author>
        <b:NameList>
          <b:Person>
            <b:Last>Cornwell</b:Last>
            <b:First>T</b:First>
          </b:Person>
          <b:Person>
            <b:Last>Bridle</b:Last>
            <b:First>A</b:First>
          </b:Person>
        </b:NameList>
      </b:Author>
    </b:Author>
    <b:RefOrder>12</b:RefOrder>
  </b:Source>
  <b:Source>
    <b:Tag>Hög74</b:Tag>
    <b:SourceType>JournalArticle</b:SourceType>
    <b:Guid>{8923D839-C80F-45B5-ACAD-7B4D51B89FE2}</b:Guid>
    <b:Year>1974</b:Year>
    <b:JournalName>Astronomy and Astrophysics Supplement Series</b:JournalName>
    <b:Pages>417</b:Pages>
    <b:Author>
      <b:Author>
        <b:NameList>
          <b:Person>
            <b:Last>Högbom</b:Last>
            <b:First>J</b:First>
          </b:Person>
        </b:NameList>
      </b:Author>
    </b:Author>
    <b:RefOrder>8</b:RefOrder>
  </b:Source>
  <b:Source>
    <b:Tag>Ski84</b:Tag>
    <b:SourceType>JournalArticle</b:SourceType>
    <b:Guid>{6F96A60E-0F20-4EA3-9850-AAC7C44D7A7E}</b:Guid>
    <b:Title>Maximum Entropy Image Reconstruction</b:Title>
    <b:JournalName>Monthly Notices of the Royal Astronomical Society</b:JournalName>
    <b:Year>1984</b:Year>
    <b:Pages>111-124</b:Pages>
    <b:Author>
      <b:Author>
        <b:NameList>
          <b:Person>
            <b:Last>Skilling</b:Last>
            <b:First>J</b:First>
          </b:Person>
          <b:Person>
            <b:Last>Bryan</b:Last>
            <b:First>R</b:First>
            <b:Middle>K</b:Middle>
          </b:Person>
        </b:NameList>
      </b:Author>
    </b:Author>
    <b:RefOrder>11</b:RefOrder>
  </b:Source>
  <b:Source>
    <b:Tag>Cla80</b:Tag>
    <b:SourceType>JournalArticle</b:SourceType>
    <b:Guid>{9B49A62B-D06A-42AD-B009-874B1CD1A188}</b:Guid>
    <b:Title>An efficient implementation of the algorithm 'CLEAN'</b:Title>
    <b:JournalName>Astronomy and Astrophysics</b:JournalName>
    <b:Year>1980</b:Year>
    <b:Pages>377-378</b:Pages>
    <b:Author>
      <b:Author>
        <b:NameList>
          <b:Person>
            <b:Last>Clark</b:Last>
            <b:Middle>G</b:Middle>
            <b:First>B</b:First>
          </b:Person>
        </b:NameList>
      </b:Author>
    </b:Author>
    <b:RefOrder>9</b:RefOrder>
  </b:Source>
  <b:Source>
    <b:Tag>Ora93</b:Tag>
    <b:SourceType>InternetSite</b:SourceType>
    <b:Guid>{F5BFB509-8614-45D8-BDC5-4A3E8437AED1}</b:Guid>
    <b:Author>
      <b:Author>
        <b:Corporate>Oracle</b:Corporate>
      </b:Author>
    </b:Author>
    <b:Title>Class Double</b:Title>
    <b:Year>1993</b:Year>
    <b:InternetSiteTitle>Javadocs</b:InternetSiteTitle>
    <b:URL>https://docs.oracle.com/javase/7/docs/api/java/lang/Double.html</b:URL>
    <b:RefOrder>13</b:RefOrder>
  </b:Source>
  <b:Source>
    <b:Tag>Sch84</b:Tag>
    <b:SourceType>JournalArticle</b:SourceType>
    <b:Guid>{EFA5599C-E31A-4180-ADDD-B5399EE57995}</b:Guid>
    <b:Title>Relaxing the isoplanatism assumption in self-calibration; applications to low-frequency radio interferometry</b:Title>
    <b:Year>1984</b:Year>
    <b:JournalName>Astronomical Journal</b:JournalName>
    <b:Pages>1076-1081</b:Pages>
    <b:Author>
      <b:Author>
        <b:NameList>
          <b:Person>
            <b:Last>Schwab</b:Last>
            <b:Middle>R</b:Middle>
            <b:First>F</b:First>
          </b:Person>
        </b:NameList>
      </b:Author>
    </b:Author>
    <b:RefOrder>10</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634F636-8F52-4182-A07C-241E290331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2799</TotalTime>
  <Pages>17</Pages>
  <Words>3061</Words>
  <Characters>17451</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Imaging Pipeline Software</vt:lpstr>
    </vt:vector>
  </TitlesOfParts>
  <Company/>
  <LinksUpToDate>false</LinksUpToDate>
  <CharactersWithSpaces>20472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Imaging Pipeline Software</dc:title>
  <dc:subject/>
  <dc:creator>Bob</dc:creator>
  <cp:keywords/>
  <dc:description/>
  <cp:lastModifiedBy>Bobbie Ware</cp:lastModifiedBy>
  <cp:revision>52</cp:revision>
  <dcterms:created xsi:type="dcterms:W3CDTF">2019-03-20T02:34:00Z</dcterms:created>
  <dcterms:modified xsi:type="dcterms:W3CDTF">2019-04-14T04:16:00Z</dcterms:modified>
</cp:coreProperties>
</file>